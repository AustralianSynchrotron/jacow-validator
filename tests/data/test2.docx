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665" w:rsidRPr="00687951" w:rsidRDefault="001C489B" w:rsidP="00541B68">
      <w:pPr>
        <w:pStyle w:val="1"/>
        <w:rPr>
          <w:rFonts w:cs="Times New Roman"/>
        </w:rPr>
      </w:pPr>
      <w:r>
        <w:rPr>
          <w:rFonts w:cs="Times New Roman"/>
        </w:rPr>
      </w:r>
      <w:r>
        <w:rPr>
          <w:rFonts w:cs="Times New Roman"/>
        </w:rPr>
      </w:r>
      <w:r w:rsidRPr="001C489B">
        <w:rPr>
          <w:rStyle w:val="MTEquationSection"/>
        </w:rPr>
      </w:r>
      <w:r>
        <w:rPr>
          <w:rFonts w:cs="Times New Roman"/>
        </w:rPr>
      </w:r>
      <w:r>
        <w:rPr>
          <w:rFonts w:cs="Times New Roman"/>
        </w:rPr>
      </w:r>
      <w:r>
        <w:rPr>
          <w:rFonts w:cs="Times New Roman"/>
        </w:rPr>
      </w:r>
      <w:r>
        <w:rPr>
          <w:rFonts w:cs="Times New Roman"/>
        </w:rPr>
      </w:r>
      <w:r>
        <w:rPr>
          <w:rFonts w:cs="Times New Roman"/>
        </w:rPr>
      </w:r>
      <w:r>
        <w:rPr>
          <w:rFonts w:cs="Times New Roman"/>
        </w:rPr>
      </w:r>
      <w:r>
        <w:rPr>
          <w:rFonts w:cs="Times New Roman"/>
        </w:rPr>
      </w:r>
      <w:r>
        <w:rPr>
          <w:rFonts w:cs="Times New Roman"/>
        </w:rPr>
      </w:r>
      <w:r>
        <w:rPr>
          <w:rFonts w:cs="Times New Roman"/>
        </w:rPr>
      </w:r>
      <w:r>
        <w:rPr>
          <w:rFonts w:cs="Times New Roman"/>
        </w:rPr>
      </w:r>
      <w:r w:rsidR="00C77D6E" w:rsidRPr="00C77D6E">
        <w:rPr>
          <w:rFonts w:cs="Times New Roman"/>
          <w:lang w:eastAsia="zh-CN"/>
        </w:rPr>
        <w:t>AAAAAAAA AAA AAAAAA AA AAAAAAA AAAAAA AAAAA AAAAAA AAAAAAAAAA</w:t>
      </w:r>
      <w:r w:rsidR="00C77D6E">
        <w:rPr>
          <w:rFonts w:cs="Times New Roman"/>
          <w:lang w:eastAsia="zh-CN"/>
        </w:rPr>
        <w:t xml:space="preserve"> A</w:t>
      </w:r>
      <w:r w:rsidR="00C77D6E">
        <w:rPr>
          <w:rFonts w:cs="Times New Roman" w:hint="eastAsia"/>
          <w:lang w:eastAsia="zh-CN"/>
        </w:rPr>
        <w:t>AA</w:t>
      </w:r>
      <w:r w:rsidR="00C77D6E">
        <w:rPr>
          <w:rFonts w:cs="Times New Roman"/>
          <w:lang w:eastAsia="zh-CN"/>
        </w:rPr>
        <w:t xml:space="preserve"> AAAA</w:t>
      </w:r>
      <w:r w:rsidR="000F442B" w:rsidRPr="000F442B">
        <w:rPr>
          <w:rFonts w:cs="Times New Roman"/>
          <w:lang w:eastAsia="zh-CN"/>
        </w:rPr>
        <w:t xml:space="preserve"> </w:t>
      </w:r>
      <w:r w:rsidR="00237D0A">
        <w:rPr>
          <w:rFonts w:cs="Times New Roman"/>
          <w:lang w:eastAsia="zh-CN"/>
        </w:rPr>
        <w:t>*</w:t>
      </w:r>
    </w:p>
    <w:p w:rsidR="00A04C1F" w:rsidRPr="000B61E2" w:rsidRDefault="00860C6D" w:rsidP="005A520C">
      <w:pPr>
        <w:pStyle w:val="AuthorList"/>
        <w:rPr>
          <w:vertAlign w:val="superscript"/>
          <w:lang w:val="fr-FR"/>
        </w:rPr>
      </w:pPr>
      <w:r>
        <w:rPr>
          <w:kern w:val="16"/>
          <w:lang w:val="fr-FR"/>
        </w:rPr>
        <w:t>A. A</w:t>
      </w:r>
      <w:r w:rsidR="00805A3E">
        <w:rPr>
          <w:kern w:val="16"/>
          <w:lang w:val="fr-FR"/>
        </w:rPr>
        <w:t xml:space="preserve">. </w:t>
      </w:r>
      <w:r>
        <w:rPr>
          <w:kern w:val="16"/>
          <w:lang w:val="fr-FR"/>
        </w:rPr>
        <w:t>Aaaa</w:t>
      </w:r>
      <w:r w:rsidR="00165665" w:rsidRPr="00687951">
        <w:rPr>
          <w:kern w:val="16"/>
          <w:lang w:val="fr-FR"/>
        </w:rPr>
        <w:t xml:space="preserve">, </w:t>
      </w:r>
      <w:r w:rsidR="00005525">
        <w:rPr>
          <w:kern w:val="16"/>
          <w:lang w:val="fr-FR"/>
        </w:rPr>
        <w:t>A.A. Aaa, A.A</w:t>
      </w:r>
      <w:r w:rsidR="00AE4D48">
        <w:rPr>
          <w:kern w:val="16"/>
          <w:lang w:val="fr-FR"/>
        </w:rPr>
        <w:t>.</w:t>
      </w:r>
      <w:r w:rsidR="00B71142">
        <w:rPr>
          <w:kern w:val="16"/>
          <w:lang w:val="fr-FR"/>
        </w:rPr>
        <w:t xml:space="preserve"> </w:t>
      </w:r>
      <w:r w:rsidR="00005525">
        <w:rPr>
          <w:kern w:val="16"/>
          <w:lang w:val="fr-FR"/>
        </w:rPr>
        <w:t>Aaa</w:t>
      </w:r>
      <w:r w:rsidR="000B61E2">
        <w:rPr>
          <w:vertAlign w:val="superscript"/>
        </w:rPr>
        <w:t>†</w:t>
      </w:r>
    </w:p>
    <w:p w:rsidR="00EC4CB0" w:rsidRDefault="0055565F" w:rsidP="00E7158E">
      <w:pPr>
        <w:pStyle w:val="AuthorList"/>
        <w:rPr>
          <w:lang w:val="fr-FR"/>
        </w:rPr>
      </w:pPr>
      <w:r w:rsidRPr="00687951">
        <w:rPr>
          <w:kern w:val="16"/>
          <w:lang w:val="fr-FR"/>
        </w:rPr>
        <w:t xml:space="preserve">AAAA, </w:t>
      </w:r>
      <w:r w:rsidR="006D7F4A">
        <w:rPr>
          <w:kern w:val="16"/>
          <w:lang w:val="fr-FR"/>
        </w:rPr>
        <w:t xml:space="preserve">Aaaaaaaaaa aa Aaaaaaa aaa Aaaaaaaaaa aa Aaaaa, </w:t>
      </w:r>
      <w:r w:rsidRPr="00687951">
        <w:rPr>
          <w:kern w:val="16"/>
          <w:lang w:val="fr-FR"/>
        </w:rPr>
        <w:t xml:space="preserve">Aaaaa, </w:t>
      </w:r>
      <w:r w:rsidRPr="00687951">
        <w:rPr>
          <w:lang w:val="fr-FR"/>
        </w:rPr>
        <w:t>AAAAA</w:t>
      </w:r>
    </w:p>
    <w:p w:rsidR="00EC4CB0" w:rsidRPr="00E5713E" w:rsidRDefault="00EC4CB0" w:rsidP="00EC4CB0">
      <w:pPr>
        <w:pStyle w:val="a0"/>
        <w:rPr>
          <w:lang w:val="fr-FR"/>
        </w:rPr>
        <w:sectPr w:rsidR="00EC4CB0" w:rsidRPr="00E5713E" w:rsidSect="00D90022">
          <w:footnotePr>
            <w:pos w:val="beneathText"/>
            <w:numFmt w:val="chicago"/>
          </w:footnotePr>
          <w:endnotePr>
            <w:numFmt w:val="decimal"/>
          </w:endnotePr>
          <w:type w:val="continuous"/>
          <w:pgSz w:w="11907" w:h="16840" w:code="9"/>
          <w:pgMar w:top="2098" w:right="1134" w:bottom="1077" w:left="1134" w:header="1077" w:footer="1077" w:gutter="0"/>
          <w:cols w:space="720"/>
          <w:titlePg/>
          <w:docGrid w:linePitch="360"/>
        </w:sectPr>
      </w:pPr>
    </w:p>
    <w:p w:rsidR="00165665" w:rsidRPr="00687951" w:rsidRDefault="00376D45" w:rsidP="00B36423">
      <w:pPr>
        <w:pStyle w:val="AbstractTitle"/>
      </w:pPr>
      <w:r w:rsidRPr="00687951">
        <w:rPr>
          <w:lang w:eastAsia="zh-CN"/>
        </w:rPr>
        <w:t>Abstract</w:t>
      </w:r>
    </w:p>
    <w:p w:rsidR="00073A98" w:rsidRDefault="004B6E90" w:rsidP="00AE5A56">
      <w:pPr>
        <w:pStyle w:val="a0"/>
        <w:rPr>
          <w:lang w:eastAsia="zh-CN"/>
        </w:rPr>
      </w:pPr>
      <w:r w:rsidRPr="004B6E90">
        <w:rPr>
          <w:lang w:eastAsia="zh-CN"/>
        </w:rPr>
        <w:t>Aaaaa Aaaaaaaa Aaaaa Aaaaaa (AAAA) aa aaa aaaaaa-aaaaaaaaaa aaaaaaaaa aaaaa aaaaaa aaaa aa aaaaa aaa-aaaaaaaaaa aa Aaaaa. Aaaaa-aaa aaaaaaaaa aa aaa aaaa aaaaaaaa aaaaaa aaaaaaaaaaa aa aaaaa aaaaaa aaaaaa.</w:t>
      </w:r>
      <w:r w:rsidR="00C84FCE" w:rsidRPr="00C84FCE">
        <w:t xml:space="preserve"> </w:t>
      </w:r>
      <w:r w:rsidR="00C84FCE" w:rsidRPr="00C84FCE">
        <w:rPr>
          <w:lang w:eastAsia="zh-CN"/>
        </w:rPr>
        <w:t xml:space="preserve">Aaa aaaaa </w:t>
      </w:r>
      <w:r w:rsidR="00C84FCE">
        <w:rPr>
          <w:lang w:eastAsia="zh-CN"/>
        </w:rPr>
        <w:t xml:space="preserve">aaaaaa </w:t>
      </w:r>
      <w:r w:rsidR="00C84FCE" w:rsidRPr="00C84FCE">
        <w:rPr>
          <w:lang w:eastAsia="zh-CN"/>
        </w:rPr>
        <w:t>aaaaaaaaaa aa a aaa aaaa aa aaa aaaaa aaaaaa. Aaaa aaaaaaa aaaaaaaaa aaa aaaaaa aaa aaaaaaa aa aaaa-aaaaa</w:t>
      </w:r>
      <w:r w:rsidR="00C84FCE">
        <w:rPr>
          <w:lang w:eastAsia="zh-CN"/>
        </w:rPr>
        <w:t>aaaa aaaaa aaaaaaaaaaa aaa aaaa aaaaaaaaa</w:t>
      </w:r>
      <w:r w:rsidR="00C84FCE" w:rsidRPr="00C84FCE">
        <w:rPr>
          <w:lang w:eastAsia="zh-CN"/>
        </w:rPr>
        <w:t xml:space="preserve"> aaaaa</w:t>
      </w:r>
      <w:r w:rsidR="00C84FCE">
        <w:rPr>
          <w:lang w:eastAsia="zh-CN"/>
        </w:rPr>
        <w:t xml:space="preserve"> aaaaaa</w:t>
      </w:r>
      <w:r w:rsidR="00C84FCE" w:rsidRPr="00C84FCE">
        <w:rPr>
          <w:lang w:eastAsia="zh-CN"/>
        </w:rPr>
        <w:t xml:space="preserve"> aaaaaaaaaaa. A aaa aaaaaaaaaa aaaaaaaaaaaa aa aaaaaaaa aaa aaa aaaaaaaa aa aaa aaa aaaaaaaaaaa.</w:t>
      </w:r>
    </w:p>
    <w:p w:rsidR="004B6E90" w:rsidRDefault="004B6E90" w:rsidP="00AE5A56">
      <w:pPr>
        <w:pStyle w:val="a0"/>
        <w:rPr>
          <w:lang w:eastAsia="zh-CN"/>
        </w:rPr>
      </w:pPr>
    </w:p>
    <w:p w:rsidR="006658BF" w:rsidRPr="00687951" w:rsidRDefault="006658BF" w:rsidP="006658BF">
      <w:pPr>
        <w:pStyle w:val="2"/>
        <w:spacing w:before="180"/>
        <w:rPr>
          <w:rFonts w:cs="Times New Roman"/>
        </w:rPr>
      </w:pPr>
      <w:r>
        <w:rPr>
          <w:rFonts w:cs="Times New Roman"/>
          <w:lang w:eastAsia="zh-CN"/>
        </w:rPr>
        <w:t>AAAAAAAAAAAA</w:t>
      </w:r>
    </w:p>
    <w:p w:rsidR="009D31E1" w:rsidRDefault="00C77D6E" w:rsidP="006840D2">
      <w:pPr>
        <w:pStyle w:val="a0"/>
        <w:ind w:firstLineChars="100" w:firstLine="200"/>
        <w:rPr>
          <w:lang w:eastAsia="zh-CN"/>
        </w:rPr>
      </w:pPr>
      <w:r w:rsidRPr="00C77D6E">
        <w:rPr>
          <w:kern w:val="16"/>
          <w:lang w:eastAsia="zh-CN"/>
        </w:rPr>
        <w:t xml:space="preserve">Aaa aaaaaa aaaaa aaaaaa aa aaa aaa aaaaaa aa aaaaaa aaa aaaaaa aaaaaaaaa aa aaa </w:t>
      </w:r>
      <w:r>
        <w:rPr>
          <w:kern w:val="16"/>
          <w:lang w:eastAsia="zh-CN"/>
        </w:rPr>
        <w:t xml:space="preserve">aaaaaaaa </w:t>
      </w:r>
      <w:r w:rsidRPr="00C77D6E">
        <w:rPr>
          <w:kern w:val="16"/>
          <w:lang w:eastAsia="zh-CN"/>
        </w:rPr>
        <w:t>aaaaaaaaaaa</w:t>
      </w:r>
      <w:r w:rsidR="00BF0407" w:rsidRPr="00BF0407">
        <w:rPr>
          <w:lang w:eastAsia="zh-CN"/>
        </w:rPr>
        <w:t>.</w:t>
      </w:r>
      <w:r w:rsidR="00BF0407" w:rsidRPr="00BF0407">
        <w:t xml:space="preserve"> </w:t>
      </w:r>
      <w:r w:rsidRPr="00C77D6E">
        <w:rPr>
          <w:lang w:eastAsia="zh-CN"/>
        </w:rPr>
        <w:t xml:space="preserve">Aaa aaaaaaaaaaa aa aaaaaaaa aaaaaaaaaaaa aaa aaaaaaaaaaa aaaaaaa aaa aaaaaa aaaaaa </w:t>
      </w:r>
      <w:r>
        <w:rPr>
          <w:lang w:eastAsia="zh-CN"/>
        </w:rPr>
        <w:t>aaaaaaa aa aaaaaa aaaaa aaaaaaa</w:t>
      </w:r>
      <w:r w:rsidR="00BD7626">
        <w:rPr>
          <w:lang w:eastAsia="zh-CN"/>
        </w:rPr>
        <w:t xml:space="preserve"> [1, 2]</w:t>
      </w:r>
      <w:r w:rsidR="00782832" w:rsidRPr="00782832">
        <w:rPr>
          <w:lang w:eastAsia="zh-CN"/>
        </w:rPr>
        <w:t>.</w:t>
      </w:r>
      <w:r w:rsidR="00782832" w:rsidRPr="00782832">
        <w:t xml:space="preserve"> </w:t>
      </w:r>
      <w:r w:rsidRPr="00C77D6E">
        <w:t xml:space="preserve">Aaaaaaaaaaa aaaaaa aaaaa aaaaaa aa aaaa aaaaaa aa aaaaaaa aaaaaaa aaaaaaaaaa, aaaaaaaaa aaaaa aa/aaa, aaaaaaaaa aaaaaaaaaa aaa aaaaaaaaaa, aaaaaaa </w:t>
      </w:r>
      <w:r>
        <w:t>aaaaaaa aa aaaaaaa</w:t>
      </w:r>
      <w:r w:rsidRPr="00C77D6E">
        <w:t>, aaa aaaaaaa aaaaaa aaaa aaaaaaa.</w:t>
      </w:r>
      <w:r w:rsidR="008509ED" w:rsidRPr="008509ED">
        <w:t xml:space="preserve"> Aaa aaaaaaa aaaaaaaaaa aa aaa aaaaa aaaaaa aaaa aaaaa aa aa aaaaaaaa aaaa aaaaaaa aaaaaaaaaaaaa aaaaaaaaaa aaa aaaa aaaaaa aa aaa AAAAA aaaaa</w:t>
      </w:r>
      <w:r w:rsidR="008509ED">
        <w:t>a</w:t>
      </w:r>
      <w:r w:rsidR="00782832">
        <w:rPr>
          <w:lang w:eastAsia="zh-CN"/>
        </w:rPr>
        <w:t xml:space="preserve">. </w:t>
      </w:r>
    </w:p>
    <w:p w:rsidR="009D31E1" w:rsidRDefault="009D31E1" w:rsidP="006840D2">
      <w:pPr>
        <w:pStyle w:val="a0"/>
        <w:ind w:firstLineChars="100" w:firstLine="200"/>
        <w:rPr>
          <w:lang w:eastAsia="zh-CN"/>
        </w:rPr>
      </w:pPr>
      <w:r w:rsidRPr="009D31E1">
        <w:rPr>
          <w:lang w:eastAsia="zh-CN"/>
        </w:rPr>
        <w:t>Aaa aaaaaa aaaaaaa aaaaaaa aaa aaa aaaaaaaaaaaaa aa aaa aaaaaaa aaaaaaaaa, aaaaaaaaaaaa aaaaaaaaa aaaaaaaaaa, aaaaaa aaaaaaaaaaa aaaaa aaa aaaa aaaaa.</w:t>
      </w:r>
      <w:r w:rsidR="00782832" w:rsidRPr="00782832">
        <w:t xml:space="preserve"> </w:t>
      </w:r>
      <w:r w:rsidRPr="009D31E1">
        <w:t>Aaaaaa aaaaaaaaaa aaaaaaa aaaaa aaaa aaaa aaaaaaaa aaaa aa aaaa aaaaa aaaaaaaaaaa, aaa aaaaaaaaaaa, aaa aaa aaaaaaaaaaa.</w:t>
      </w:r>
      <w:r>
        <w:t xml:space="preserve"> </w:t>
      </w:r>
      <w:r w:rsidRPr="009D31E1">
        <w:rPr>
          <w:lang w:eastAsia="zh-CN"/>
        </w:rPr>
        <w:t>Aaa aaa aa aaaaaaa aaaaaaa aaaaaaaaaa aaaaaaa aa aaaaaa aaa aaaaa aaa aaaaa aaaaaaaaaaaa aaa aaaaaaa aaa aaaaaaa aaaaaaaaa aaa aaaaaa aaaaaaaaaaa aa aaa aaaaaa aaaaa aaaaaa.</w:t>
      </w:r>
      <w:r w:rsidRPr="009D31E1">
        <w:t xml:space="preserve"> </w:t>
      </w:r>
      <w:r w:rsidR="008871E6" w:rsidRPr="008871E6">
        <w:rPr>
          <w:lang w:eastAsia="zh-CN"/>
        </w:rPr>
        <w:t>Aaaaaaa aaaaa aaaaaaaaaaa aaaa</w:t>
      </w:r>
      <w:r w:rsidR="008871E6">
        <w:rPr>
          <w:lang w:eastAsia="zh-CN"/>
        </w:rPr>
        <w:t xml:space="preserve"> aaaaaa a aaa aaaaa aa aaaaaaaa</w:t>
      </w:r>
      <w:r w:rsidRPr="009D31E1">
        <w:rPr>
          <w:lang w:eastAsia="zh-CN"/>
        </w:rPr>
        <w:t>. AAA aa aaa aaaaa'a aaaaa aaaaa aaaaaaaaa aaaaaaaaaa aaaaaa. Aaa aaaaaaaa aa aaa AAA'a aaaa aaaaaaaaaaaaaaa aaaaaa aaaaa aaaaaa aaa aaaa aaaaaaaa aaaa aaaaaaa aaaaaaaaaa.</w:t>
      </w:r>
      <w:r w:rsidR="00005525" w:rsidRPr="00005525">
        <w:t xml:space="preserve"> </w:t>
      </w:r>
      <w:r w:rsidR="00005525" w:rsidRPr="00005525">
        <w:rPr>
          <w:lang w:eastAsia="zh-CN"/>
        </w:rPr>
        <w:t>Aaaaaaa, aaa aaaaaaa aaaaaaa aaaaaaa aaaaa aaaa aaa aaaa aaaaaaaa, aaaa aa aaa AAA aaaaaaaaaa aa aaaaaaaa aa aaa aaaaaaaaa aa aaa aaaaaaa aaaa, aaa aaaaaaaaa aa aaa AAA aaaaaaaa aaaaaaaa aa aaaaaaaaaaaa, aaa aaaaaaaaa aa aaa aaaaaaa, aaa aaa aaaa aa aaaaaaa aa a aaaaaaaa aaaaa aaaaaa, aaa.</w:t>
      </w:r>
    </w:p>
    <w:p w:rsidR="00861EDC" w:rsidRDefault="00005525" w:rsidP="006840D2">
      <w:pPr>
        <w:pStyle w:val="a0"/>
        <w:ind w:firstLineChars="100" w:firstLine="200"/>
        <w:rPr>
          <w:lang w:eastAsia="zh-CN"/>
        </w:rPr>
      </w:pPr>
      <w:r>
        <w:rPr>
          <w:rFonts w:hint="eastAsia"/>
          <w:noProof/>
          <w:kern w:val="16"/>
          <w:lang w:val="en-US" w:eastAsia="zh-CN"/>
        </w:rPr>
      </w:r>
      <w:r w:rsidR="006840D2">
        <w:rPr>
          <w:rFonts w:hint="eastAsia"/>
          <w:lang w:eastAsia="zh-CN"/>
        </w:rPr>
        <w:t xml:space="preserve"> </w:t>
      </w:r>
      <w:r w:rsidR="00922004" w:rsidRPr="00922004">
        <w:rPr>
          <w:lang w:eastAsia="zh-CN"/>
        </w:rPr>
        <w:t>Aa aaaa aaaa, aa aaaa aaaaaaaa aaaaaaa aaa aaaaaa aaaaa aaaaaaaaaaa aaa aaaa-aaaaaaaaa aaaa-aaaa, aaa-aaaa aaaaaa aaaaa aaaaaaaa aaa aaaa-aaaaaaaaaa aaaaaa aaaaa aaaaaaaa. Aaa aaaaaaa aaa aa aaaaaaaaa aaa aaa aaaaaaaaa aa aaa aaaa aaaa aa aaaaaaa aaaaa.</w:t>
      </w:r>
      <w:r w:rsidR="00922004" w:rsidRPr="00922004">
        <w:t xml:space="preserve"> </w:t>
      </w:r>
      <w:r w:rsidR="00922004" w:rsidRPr="00922004">
        <w:rPr>
          <w:lang w:eastAsia="zh-CN"/>
        </w:rPr>
        <w:t>Aaa aaaa-aaaaaaaaa aaaaaaa aaaaa aaa aaaaaaaaa aaaaa aa aaa aaaa aa AAA aaaa AAAA, aaa aaa aaaa aaaaaaa</w:t>
      </w:r>
      <w:r w:rsidR="00922004">
        <w:rPr>
          <w:lang w:eastAsia="zh-CN"/>
        </w:rPr>
        <w:t>aa</w:t>
      </w:r>
      <w:r w:rsidR="00922004" w:rsidRPr="00922004">
        <w:rPr>
          <w:lang w:eastAsia="zh-CN"/>
        </w:rPr>
        <w:t xml:space="preserve"> aaaaaaa aaaa aaa aaaaaaaaa </w:t>
      </w:r>
      <w:r w:rsidR="00922004" w:rsidRPr="00922004">
        <w:rPr>
          <w:lang w:eastAsia="zh-CN"/>
        </w:rPr>
        <w:t>aaaaa AAA AAA32 aaaa aa aaa aaaa.</w:t>
      </w:r>
      <w:r w:rsidR="00922004" w:rsidRPr="00922004">
        <w:rPr>
          <w:rFonts w:hint="eastAsia"/>
        </w:rPr>
        <w:t xml:space="preserve"> </w:t>
      </w:r>
      <w:r w:rsidR="00922004" w:rsidRPr="00922004">
        <w:rPr>
          <w:lang w:eastAsia="zh-CN"/>
        </w:rPr>
        <w:t xml:space="preserve">Aaaaaaa, aaaaaaaaa aaa aaaaaaaaaa aa aaa aaa aaaaa aaa aaaaaaaaa aaa aaaaaaaaaaaa, a aaa aaaaaaa aaaa aaaaaa aa aaaaaaaa. </w:t>
      </w:r>
      <w:r w:rsidR="006C3E87" w:rsidRPr="006C3E87">
        <w:rPr>
          <w:lang w:eastAsia="zh-CN"/>
        </w:rPr>
        <w:t xml:space="preserve">Aa aaaaaaaa, aaa aaaaa aaaaaaaa aaaaaa aaa aaaa aaaaaaaaaaaa aa aaa aaaa-aaaa aaaaaaaa aaaaaaaaaaaaaaa aa aaa aaaaa aaaaaa. Aa aaa aa aaaaaaaaa aaa aaaa-aaaa Aaaaaaaa AAAAAAAAA aaaaaaaa aa aaa aaaaa aaaaaaa aaaa, aaaaa aaaaa aaa aaaaaa aaaaaaa aaaaaa aaa aaaaaaa. </w:t>
      </w:r>
      <w:r w:rsidR="00922004" w:rsidRPr="00922004">
        <w:rPr>
          <w:lang w:eastAsia="zh-CN"/>
        </w:rPr>
        <w:t>Aaaa aaaaa aaaaaaaaaa aaa aaaaaaaa aaaaaaaa, aaaaaa aaaaaa aaa aaaaaaa aaaa aaaaaaa aa aaa aaaaaaa aaaa aa aaaaaa.</w:t>
      </w:r>
    </w:p>
    <w:p w:rsidR="00EC4CB0" w:rsidRPr="00EC4CB0" w:rsidRDefault="00EC4CB0" w:rsidP="007327B9">
      <w:pPr>
        <w:pStyle w:val="a0"/>
        <w:ind w:firstLine="0"/>
        <w:rPr>
          <w:lang w:eastAsia="zh-CN"/>
        </w:rPr>
      </w:pPr>
    </w:p>
    <w:p w:rsidR="00165665" w:rsidRDefault="00696AC3" w:rsidP="006C3E87">
      <w:pPr>
        <w:pStyle w:val="2"/>
        <w:spacing w:before="180"/>
        <w:rPr>
          <w:rFonts w:cs="Times New Roman"/>
          <w:lang w:eastAsia="zh-CN"/>
        </w:rPr>
      </w:pPr>
      <w:r>
        <w:rPr>
          <w:rFonts w:cs="Times New Roman"/>
          <w:lang w:eastAsia="zh-CN"/>
        </w:rPr>
        <w:t xml:space="preserve">AAAAAAAAA AA </w:t>
      </w:r>
      <w:r w:rsidR="006C3E87">
        <w:rPr>
          <w:rFonts w:cs="Times New Roman"/>
          <w:lang w:eastAsia="zh-CN"/>
        </w:rPr>
        <w:t>AAAAAAA AAAAAAAAAAA</w:t>
      </w:r>
    </w:p>
    <w:p w:rsidR="006C3E87" w:rsidRPr="006C3E87" w:rsidRDefault="008721C8" w:rsidP="006C3E87">
      <w:pPr>
        <w:pStyle w:val="a0"/>
        <w:ind w:firstLine="0"/>
        <w:rPr>
          <w:rFonts w:hint="eastAsia"/>
          <w:i/>
          <w:sz w:val="24"/>
          <w:szCs w:val="24"/>
        </w:rPr>
      </w:pPr>
      <w:r w:rsidRPr="008721C8">
        <w:rPr>
          <w:i/>
          <w:sz w:val="24"/>
          <w:szCs w:val="24"/>
        </w:rPr>
        <w:t>Aaaa aaaaaaaaa aaaaaaa aaaa aaaaaa</w:t>
      </w:r>
    </w:p>
    <w:p w:rsidR="002F4612" w:rsidRPr="000D103F" w:rsidRDefault="008278CF" w:rsidP="00E23090">
      <w:pPr>
        <w:pStyle w:val="a0"/>
      </w:pPr>
      <w:r w:rsidRPr="008278CF">
        <w:t xml:space="preserve">Aaa aaaaaaaaaa aaaa aaa aaaa </w:t>
      </w:r>
      <w:r>
        <w:t>aaaa</w:t>
      </w:r>
      <w:r w:rsidRPr="008278CF">
        <w:t xml:space="preserve">, aaaaaaaa </w:t>
      </w:r>
      <w:r>
        <w:t>aaaa</w:t>
      </w:r>
      <w:r w:rsidRPr="008278CF">
        <w:t>,</w:t>
      </w:r>
      <w:r w:rsidR="000D103F">
        <w:t xml:space="preserve"> </w:t>
      </w:r>
      <w:r>
        <w:t xml:space="preserve">aaaaa aaaa aaa </w:t>
      </w:r>
      <w:r>
        <w:rPr>
          <w:rFonts w:hint="eastAsia"/>
          <w:lang w:eastAsia="zh-CN"/>
        </w:rPr>
        <w:t>aaaaaaaaa</w:t>
      </w:r>
      <w:r>
        <w:t xml:space="preserve"> aaaa aaaa</w:t>
      </w:r>
      <w:r w:rsidR="001F3BB5">
        <w:t xml:space="preserve">. </w:t>
      </w:r>
      <w:r w:rsidRPr="008278CF">
        <w:t>Aaa aaaa aaaaaaa aaaaa aaaaaa aaa aaaaaaaaa aa AAA+AAAA</w:t>
      </w:r>
      <w:r>
        <w:t xml:space="preserve">. </w:t>
      </w:r>
      <w:r w:rsidRPr="008278CF">
        <w:t>AA'a aaaa-aaaa AAA aaaa AAA320A28377A aa aaaaaaaa. Aaa aaaaaa-aaaa aaaa aaaaaaaaa aa 200</w:t>
      </w:r>
      <w:r w:rsidR="00E92315">
        <w:t xml:space="preserve"> </w:t>
      </w:r>
      <w:r w:rsidRPr="008278CF">
        <w:t>AAa. Aaa aaaaaaaaaaaaa aaaaaaaaa aa aaa aaaaaaa aaaaa aaa aaaaaaaaa aa aaa aaa-aaaa, aaa aaaaa aaaaaaaaa aaa aaaaaaaaa aa aaa aaaa aaaa.</w:t>
      </w:r>
      <w:r w:rsidR="0039161A" w:rsidRPr="0039161A">
        <w:t xml:space="preserve"> </w:t>
      </w:r>
      <w:r w:rsidRPr="008278CF">
        <w:t>Aaaaa AAAAAA'a Aaaaaaaaa 4 Aaaaaa AAAA-AA4AA10A22A7, aa aaa 91 aaaaaaaaaaaa A</w:t>
      </w:r>
      <w:r>
        <w:t>/</w:t>
      </w:r>
      <w:r w:rsidRPr="008278CF">
        <w:t>A</w:t>
      </w:r>
      <w:r w:rsidR="00394F8B">
        <w:t xml:space="preserve"> aaaaaaaaa</w:t>
      </w:r>
      <w:r w:rsidRPr="008278CF">
        <w:t xml:space="preserve">a, aaaaa aaa aa aaaaaaaaa aaa aaaa aaaaa aaaaaaa. </w:t>
      </w:r>
      <w:r w:rsidR="00394F8B">
        <w:t xml:space="preserve">Aaa </w:t>
      </w:r>
      <w:r w:rsidRPr="008278CF">
        <w:t>AA7606 aaa AA7634</w:t>
      </w:r>
      <w:r>
        <w:t xml:space="preserve"> </w:t>
      </w:r>
      <w:r w:rsidR="00394F8B">
        <w:t xml:space="preserve">aaa aaaaaaaa </w:t>
      </w:r>
      <w:r w:rsidRPr="008278CF">
        <w:t>aaaaaaaaaaaa aa aaaaaaaa aaaaaaa aaa aaaaaaa aaaaaaaa, aaaaaaaaaaaa aaaa aaa aaaaaaaa aaaa</w:t>
      </w:r>
      <w:r w:rsidR="00394F8B">
        <w:t>a</w:t>
      </w:r>
      <w:r w:rsidRPr="008278CF">
        <w:t xml:space="preserve"> aa aaa aaaa aaaa aa aaa AAAA, aaa aaaa aaaaa aaaa aaa AAA aa aaa AAAA aaaaaaa aaa aaaaaaaa aaaa, aaa aaa aaaa aaaa aaa aa aaaaaaaa.</w:t>
      </w:r>
      <w:r w:rsidR="000D103F">
        <w:rPr>
          <w:lang w:val="x-none"/>
        </w:rPr>
        <w:t>Figure 1</w:t>
      </w:r>
      <w:r w:rsidR="00861EDC">
        <w:rPr>
          <w:lang w:val="x-none"/>
        </w:rPr>
        <w:t xml:space="preserve"> aaaaa aaa a</w:t>
      </w:r>
      <w:r w:rsidR="00861EDC" w:rsidRPr="00861EDC">
        <w:rPr>
          <w:lang w:val="x-none"/>
        </w:rPr>
        <w:t>aaaaaaaa aaaaaaa aa aaaa aaaaaaaaaa aaaaaa aaaaa aaaaaa</w:t>
      </w:r>
      <w:r w:rsidR="00861EDC">
        <w:rPr>
          <w:lang w:val="x-none"/>
        </w:rPr>
        <w:t>.</w:t>
      </w:r>
    </w:p>
    <w:p w:rsidR="00C21989" w:rsidRPr="00192F8A" w:rsidRDefault="00C21989" w:rsidP="00192F8A">
      <w:pPr>
        <w:pStyle w:val="a0"/>
      </w:pPr>
    </w:p>
    <w:p w:rsidR="0039161A" w:rsidRDefault="008721C8" w:rsidP="0039161A">
      <w:pPr>
        <w:pStyle w:val="a0"/>
        <w:ind w:firstLine="0"/>
        <w:jc w:val="center"/>
        <w:rPr>
          <w:kern w:val="16"/>
        </w:rPr>
      </w:pPr>
      <w:r>
        <w:rPr>
          <w:noProof/>
          <w:kern w:val="16"/>
          <w:lang w:val="en-US" w:eastAsia="zh-CN"/>
        </w:rPr>
      </w:r>
    </w:p>
    <w:p w:rsidR="0039161A" w:rsidRPr="00687951" w:rsidRDefault="0039161A" w:rsidP="0039161A">
      <w:pPr>
        <w:pStyle w:val="a0"/>
        <w:ind w:firstLine="0"/>
        <w:jc w:val="center"/>
        <w:rPr>
          <w:kern w:val="16"/>
        </w:rPr>
      </w:pPr>
      <w:r w:rsidRPr="00256FD2">
        <w:rPr>
          <w:kern w:val="16"/>
        </w:rPr>
        <w:t xml:space="preserve">Figure </w:t>
      </w:r>
      <w:r w:rsidR="000D103F">
        <w:rPr>
          <w:kern w:val="16"/>
        </w:rPr>
        <w:t>1</w:t>
      </w:r>
      <w:r w:rsidRPr="00256FD2">
        <w:rPr>
          <w:kern w:val="16"/>
        </w:rPr>
        <w:t xml:space="preserve">: </w:t>
      </w:r>
      <w:r w:rsidR="00861EDC" w:rsidRPr="00861EDC">
        <w:rPr>
          <w:kern w:val="16"/>
        </w:rPr>
        <w:t xml:space="preserve">Aaaaaaaaa aaaaaaa aa </w:t>
      </w:r>
      <w:r w:rsidR="008721C8">
        <w:rPr>
          <w:kern w:val="16"/>
        </w:rPr>
        <w:t>a</w:t>
      </w:r>
      <w:r w:rsidR="008721C8" w:rsidRPr="008721C8">
        <w:rPr>
          <w:kern w:val="16"/>
        </w:rPr>
        <w:t>aaa</w:t>
      </w:r>
      <w:r w:rsidR="008721C8">
        <w:rPr>
          <w:kern w:val="16"/>
        </w:rPr>
        <w:t xml:space="preserve"> aaaaaaaaa aaaaaaa aaaa </w:t>
      </w:r>
    </w:p>
    <w:p w:rsidR="000D103F" w:rsidRDefault="000D103F" w:rsidP="0039161A">
      <w:pPr>
        <w:pStyle w:val="a0"/>
        <w:ind w:firstLine="0"/>
      </w:pPr>
    </w:p>
    <w:p w:rsidR="000D103F" w:rsidRDefault="000D103F" w:rsidP="000D103F">
      <w:pPr>
        <w:pStyle w:val="a0"/>
        <w:ind w:firstLineChars="100" w:firstLine="200"/>
      </w:pPr>
      <w:r w:rsidRPr="000D103F">
        <w:t xml:space="preserve">Aaa aaaaaaaaaa aaaaaa aaaaaa aaaaaa aaaa aaaaaaa aa aaaaaa aaaaaaa aaa aaaaaa aaaaaaa. Aaa aaaaaaa aa aaaaa aa aaa aaaaaaaa, aaa aaa aaaaa aaaaa aa aaa aaaaaaa aa aaaaaaaa aa aaaaaaaaa aaaa aaa aaaaaaaa aaaaaaa. Aaa aaaaaa aaaaaaa aaaa aa aaaaaaaaaa aa aaa aaaaaa aaaaaaa </w:t>
      </w:r>
      <w:r w:rsidRPr="000D103F">
        <w:t>aaaa AA aaaaaaaaa, aaa aaaa aaa aaaaaa aaaaaaa</w:t>
      </w:r>
      <w:r>
        <w:t xml:space="preserve"> aaaaa</w:t>
      </w:r>
      <w:r w:rsidRPr="000D103F">
        <w:t xml:space="preserve"> aa aaa </w:t>
      </w:r>
      <w:r>
        <w:t>A</w:t>
      </w:r>
      <w:r>
        <w:rPr>
          <w:rFonts w:hint="eastAsia"/>
          <w:lang w:eastAsia="zh-CN"/>
        </w:rPr>
        <w:t>-</w:t>
      </w:r>
      <w:r w:rsidRPr="000D103F">
        <w:t xml:space="preserve">aaaaaa aaa aa aaaaaaaa aa aaa aaaaaaa aaaa AA aaaaaaaaa. </w:t>
      </w:r>
    </w:p>
    <w:p w:rsidR="000D103F" w:rsidRDefault="000D103F" w:rsidP="000D103F">
      <w:pPr>
        <w:pStyle w:val="a0"/>
        <w:ind w:firstLine="0"/>
      </w:pPr>
      <w:r w:rsidRPr="000D103F">
        <w:t>Aa aaaaa aa aaaaaa aaaa aaa aaaaaaa aaaaaa aa aaa aaaaaaaa aa aaa aaaaaaaa aaaaa, aaaaaaa aaaaaaaaa aa aaaaa aaaaaa aaa aaaaaaa aaaaaaaa aaa aaaaaaa aaaaaaaa aaaaaaaaaaaa. Aa aaa aaaa aaaa, aa aaaaa aa aaaaa aaa aaaaaa aaaaaaaaaaa aa aaa aaaaaaaaa, aaaaaaaa aaaaaaaaaa aa aaaaa aa aaaa AA aaaaaaaaa.</w:t>
      </w:r>
      <w:r w:rsidR="00E23090" w:rsidRPr="00E23090">
        <w:t xml:space="preserve"> Figure 2 aaaaa aaa aaaaaaa aaaaaaaa aaaa aaaaa</w:t>
      </w:r>
      <w:r w:rsidR="00E23090">
        <w:rPr>
          <w:rFonts w:hint="eastAsia"/>
          <w:lang w:eastAsia="zh-CN"/>
        </w:rPr>
        <w:t>.</w:t>
      </w:r>
    </w:p>
    <w:p w:rsidR="00E23090" w:rsidRDefault="00E23090" w:rsidP="000D103F">
      <w:pPr>
        <w:pStyle w:val="a0"/>
        <w:ind w:firstLine="0"/>
      </w:pPr>
    </w:p>
    <w:p w:rsidR="000D103F" w:rsidRDefault="000D103F" w:rsidP="000D103F">
      <w:pPr>
        <w:pStyle w:val="a0"/>
        <w:ind w:firstLine="0"/>
      </w:pPr>
      <w:r>
        <w:rPr>
          <w:noProof/>
          <w:lang w:val="en-US" w:eastAsia="zh-CN"/>
        </w:rPr>
      </w:r>
    </w:p>
    <w:p w:rsidR="000D103F" w:rsidRDefault="000D103F" w:rsidP="000D103F">
      <w:pPr>
        <w:pStyle w:val="a0"/>
        <w:ind w:firstLine="0"/>
        <w:jc w:val="center"/>
      </w:pPr>
      <w:r w:rsidRPr="000D103F">
        <w:t xml:space="preserve">Figure </w:t>
      </w:r>
      <w:r>
        <w:t>2</w:t>
      </w:r>
      <w:r w:rsidRPr="000D103F">
        <w:t>: Aaaaaaa aaaaaaaaa aaaaa aaaaaaa</w:t>
      </w:r>
    </w:p>
    <w:p w:rsidR="00E23090" w:rsidRDefault="00E23090" w:rsidP="000D103F">
      <w:pPr>
        <w:pStyle w:val="a0"/>
        <w:ind w:firstLine="0"/>
        <w:jc w:val="center"/>
      </w:pPr>
    </w:p>
    <w:p w:rsidR="00E23090" w:rsidRDefault="00E23090" w:rsidP="00E23090">
      <w:pPr>
        <w:pStyle w:val="a0"/>
        <w:ind w:firstLine="0"/>
        <w:rPr>
          <w:i/>
          <w:sz w:val="24"/>
          <w:szCs w:val="24"/>
        </w:rPr>
      </w:pPr>
      <w:r>
        <w:rPr>
          <w:i/>
          <w:sz w:val="24"/>
          <w:szCs w:val="24"/>
        </w:rPr>
        <w:t>Aaaa-aaaaaaaa</w:t>
      </w:r>
      <w:r w:rsidRPr="008721C8">
        <w:rPr>
          <w:i/>
          <w:sz w:val="24"/>
          <w:szCs w:val="24"/>
        </w:rPr>
        <w:t xml:space="preserve"> aaaaaaa aaaa aaaaaa</w:t>
      </w:r>
    </w:p>
    <w:p w:rsidR="00E23090" w:rsidRDefault="009C4DF5" w:rsidP="00E23090">
      <w:pPr>
        <w:pStyle w:val="a0"/>
        <w:ind w:firstLineChars="100" w:firstLine="200"/>
      </w:pPr>
      <w:r>
        <w:t>Aaa aaaa aaaaaaaaa</w:t>
      </w:r>
      <w:r w:rsidRPr="009C4DF5">
        <w:t xml:space="preserve"> aaaaaa aaaaa aaaaaa aa aaaaaaa aaaa aaa aaaaa: aaaaaa aaa aaaaaa. Aaa aaaaaaa aaaaaa aaaaa aaaaaa aaaaaaaaaa aa aaaaaaaaaa aaaaaa. Aaa aaaa aaaaaa aa a aaaa-aaaaaaaaa, aaaa-aaaaaaaaa 20-aaa AAA aaaa AA5791. Aa aaa aaaa aaaa aaaa a aaaaaaaaa aaaaa aaaa aaa aaaaaaaaaa aaaaa aaaaaaa</w:t>
      </w:r>
      <w:r>
        <w:t>.</w:t>
      </w:r>
      <w:r w:rsidRPr="009C4DF5">
        <w:t xml:space="preserve"> Aaaaa aaa </w:t>
      </w:r>
      <w:r>
        <w:t xml:space="preserve">aaaaaa </w:t>
      </w:r>
      <w:r w:rsidRPr="009C4DF5">
        <w:t>aaaaa aaaaaa aaaa aaa aaaa aaaa-aaaaaaaaa AAA aaaaaaa, aa aaaaa aaa AAA-aaaaa aaaaaaaaaaaaaaa aaaa (AAA) AAA32 aa aaa aaaa aaaaaaa aaaa. Aaa AAA32 AAA aaa a aaaaaaa aa aaaaaaaaaaaaa aaaaaaaaaa. Aa aaa aaa AA7634 aa a aaaaaaa aaaaaaaa aaaa aaa aaa AAA1300 aa a aaaaaaa aaaaaaaa aaaa.</w:t>
      </w:r>
      <w:r w:rsidR="00860223" w:rsidRPr="00860223">
        <w:t xml:space="preserve"> Aa aaa aaaa aaaa, aaa aaaaaa AA aaaaaaaaa aa aaaaaaaaaa aa aaa aaaaaaaaaa, aaa aaa aaaaaaaaa aa aaaaaa aaaaaaaa aa aaaa-aaaaaaaaa aaaaaaaaaaa aaaaaaaaaa. Aaa aaaaaaaa aaa aa aaa aaaaaaaaaa aa aaaaa aa Figure 3.</w:t>
      </w:r>
    </w:p>
    <w:p w:rsidR="00860223" w:rsidRDefault="00860223" w:rsidP="00E23090">
      <w:pPr>
        <w:pStyle w:val="a0"/>
        <w:ind w:firstLineChars="100" w:firstLine="200"/>
      </w:pPr>
    </w:p>
    <w:p w:rsidR="00860223" w:rsidRDefault="00860223" w:rsidP="00860223">
      <w:pPr>
        <w:pStyle w:val="a0"/>
        <w:ind w:firstLine="0"/>
        <w:rPr>
          <w:i/>
          <w:sz w:val="24"/>
          <w:szCs w:val="24"/>
        </w:rPr>
      </w:pPr>
      <w:r>
        <w:rPr>
          <w:i/>
          <w:noProof/>
          <w:sz w:val="24"/>
          <w:szCs w:val="24"/>
          <w:lang w:val="en-US" w:eastAsia="zh-CN"/>
        </w:rPr>
      </w:r>
    </w:p>
    <w:p w:rsidR="00860223" w:rsidRDefault="00860223" w:rsidP="00860223">
      <w:pPr>
        <w:pStyle w:val="a0"/>
        <w:ind w:firstLine="0"/>
        <w:jc w:val="center"/>
      </w:pPr>
      <w:r w:rsidRPr="000D103F">
        <w:t xml:space="preserve">Figure </w:t>
      </w:r>
      <w:r>
        <w:t>3</w:t>
      </w:r>
      <w:r w:rsidRPr="000D103F">
        <w:t xml:space="preserve">: </w:t>
      </w:r>
      <w:r w:rsidRPr="00860223">
        <w:t xml:space="preserve">Aaa aaaaaaaa aaa aa aaa </w:t>
      </w:r>
      <w:r>
        <w:t xml:space="preserve">aaaa-aaaaaaaa </w:t>
      </w:r>
      <w:r w:rsidRPr="00860223">
        <w:t>aaaaaaaaaa</w:t>
      </w:r>
    </w:p>
    <w:p w:rsidR="00860223" w:rsidRPr="00860223" w:rsidRDefault="00860223" w:rsidP="00860223">
      <w:pPr>
        <w:pStyle w:val="a0"/>
        <w:ind w:firstLine="0"/>
        <w:rPr>
          <w:i/>
          <w:sz w:val="24"/>
          <w:szCs w:val="24"/>
        </w:rPr>
      </w:pPr>
    </w:p>
    <w:p w:rsidR="0067407F" w:rsidRDefault="00363655" w:rsidP="00E92315">
      <w:pPr>
        <w:pStyle w:val="a0"/>
        <w:ind w:firstLineChars="100" w:firstLine="200"/>
      </w:pPr>
      <w:r w:rsidRPr="00363655">
        <w:t>Aaa aaaaaaa aaaaaa aaaaa aaaaaaaa, aaa aaaaa aaaaaaaaa aaaaaaaa aaaaaaaaaa aaa aaaaa aaaaaaaaa aa aaa aaaaa aaaaaa. Aaaaaaaaa, aa aaaa aaaaaa aaa aaaa-aaaa aaaaaaaaa aa aaa aaaaaaa aaaaaaa aaaa AAA aaaaaa aaaaaaaaaa. Aaa aaaa aaaaaaa aaa aaaaa aa Figure 4.</w:t>
      </w:r>
      <w:r w:rsidR="00F232B8" w:rsidRPr="00F232B8">
        <w:t xml:space="preserve"> </w:t>
      </w:r>
      <w:r>
        <w:t>Aaa aaaaaa</w:t>
      </w:r>
      <w:r w:rsidRPr="00363655">
        <w:t xml:space="preserve"> aaaa</w:t>
      </w:r>
      <w:r>
        <w:rPr>
          <w:rFonts w:hint="eastAsia"/>
          <w:lang w:eastAsia="zh-CN"/>
        </w:rPr>
        <w:t>a</w:t>
      </w:r>
      <w:r w:rsidRPr="00363655">
        <w:t xml:space="preserve"> aaaa aaa aaaaaaaaa aa aaa AA5791 aaa aa aaaa aaaaaa 1</w:t>
      </w:r>
      <w:r w:rsidR="0067407F">
        <w:t xml:space="preserve"> </w:t>
      </w:r>
      <w:r w:rsidRPr="00363655">
        <w:t xml:space="preserve">aaa aaaa aaa aaaa-aaaaa aaaaaa aa aaaa aaaa 8 aaaaa, aaaaaaaaaa aaaa aaa aaaaaaa aaaaaaa aaaa aaaaaa aaa aaaaa aaaaaa aaa </w:t>
      </w:r>
      <w:r w:rsidR="0067407F" w:rsidRPr="0067407F">
        <w:t xml:space="preserve">aaaaaaaaaaaa. </w:t>
      </w:r>
    </w:p>
    <w:p w:rsidR="00192F8A" w:rsidRPr="00F65907" w:rsidRDefault="00363655" w:rsidP="00192F8A">
      <w:pPr>
        <w:pStyle w:val="a0"/>
        <w:ind w:firstLine="0"/>
      </w:pPr>
      <w:r>
        <w:rPr>
          <w:noProof/>
          <w:lang w:val="en-US" w:eastAsia="zh-CN"/>
        </w:rPr>
      </w:r>
    </w:p>
    <w:p w:rsidR="00AF4229" w:rsidRDefault="00F3738C" w:rsidP="00363655">
      <w:pPr>
        <w:jc w:val="left"/>
        <w:rPr>
          <w:rFonts w:ascii="Times New Roman" w:hAnsi="Times New Roman"/>
          <w:szCs w:val="20"/>
          <w:lang w:val="x-none"/>
        </w:rPr>
      </w:pPr>
      <w:r w:rsidRPr="00F05CC2">
        <w:rPr>
          <w:rFonts w:ascii="Times New Roman" w:hAnsi="Times New Roman"/>
          <w:szCs w:val="20"/>
          <w:lang w:val="x-none"/>
        </w:rPr>
        <w:t xml:space="preserve">Figure </w:t>
      </w:r>
      <w:r w:rsidR="00363655">
        <w:rPr>
          <w:rFonts w:ascii="Times New Roman" w:hAnsi="Times New Roman"/>
          <w:szCs w:val="20"/>
          <w:lang w:val="x-none"/>
        </w:rPr>
        <w:t>4</w:t>
      </w:r>
      <w:r w:rsidR="00AF4229" w:rsidRPr="00F05CC2">
        <w:rPr>
          <w:rFonts w:ascii="Times New Roman" w:hAnsi="Times New Roman"/>
          <w:szCs w:val="20"/>
          <w:lang w:val="x-none"/>
        </w:rPr>
        <w:t xml:space="preserve">: </w:t>
      </w:r>
      <w:r w:rsidR="00363655" w:rsidRPr="00363655">
        <w:rPr>
          <w:rFonts w:ascii="Times New Roman" w:hAnsi="Times New Roman"/>
          <w:szCs w:val="20"/>
          <w:lang w:val="x-none"/>
        </w:rPr>
        <w:t>Aaaa-aaaa aaaaaaaaa aa aaa</w:t>
      </w:r>
      <w:r w:rsidR="00363655">
        <w:rPr>
          <w:rFonts w:ascii="Times New Roman" w:hAnsi="Times New Roman"/>
          <w:szCs w:val="20"/>
          <w:lang w:val="x-none"/>
        </w:rPr>
        <w:t xml:space="preserve"> aaaaaa aaaaaaa </w:t>
      </w:r>
      <w:r w:rsidR="00363655" w:rsidRPr="00363655">
        <w:rPr>
          <w:rFonts w:ascii="Times New Roman" w:hAnsi="Times New Roman"/>
          <w:szCs w:val="20"/>
          <w:lang w:val="x-none"/>
        </w:rPr>
        <w:t xml:space="preserve">aa aaa AA5791. </w:t>
      </w:r>
    </w:p>
    <w:p w:rsidR="00C21989" w:rsidRPr="006B43A2" w:rsidRDefault="00C21989" w:rsidP="0067407F">
      <w:pPr>
        <w:rPr>
          <w:rFonts w:ascii="Times New Roman" w:hAnsi="Times New Roman"/>
          <w:szCs w:val="20"/>
          <w:lang w:val="x-none"/>
        </w:rPr>
      </w:pPr>
    </w:p>
    <w:p w:rsidR="005954C8" w:rsidRDefault="0067407F" w:rsidP="00510A57">
      <w:pPr>
        <w:pStyle w:val="2"/>
        <w:rPr>
          <w:rFonts w:cs="Times New Roman"/>
          <w:color w:val="000000" w:themeColor="text1"/>
          <w:lang w:val="x-none"/>
        </w:rPr>
      </w:pPr>
      <w:r w:rsidRPr="0067407F">
        <w:rPr>
          <w:rFonts w:cs="Times New Roman"/>
          <w:color w:val="000000" w:themeColor="text1"/>
          <w:lang w:val="x-none"/>
        </w:rPr>
        <w:t>AAA AAAAAAAAAA AAAAAAAA AAAA AAAA-AAAA AAAAAAAA</w:t>
      </w:r>
    </w:p>
    <w:p w:rsidR="00E92315" w:rsidRPr="00E92315" w:rsidRDefault="00E92315" w:rsidP="00E92315">
      <w:pPr>
        <w:pStyle w:val="a0"/>
        <w:ind w:firstLine="0"/>
        <w:rPr>
          <w:i/>
          <w:sz w:val="24"/>
          <w:szCs w:val="24"/>
        </w:rPr>
      </w:pPr>
      <w:r>
        <w:rPr>
          <w:i/>
          <w:sz w:val="24"/>
          <w:szCs w:val="24"/>
        </w:rPr>
        <w:t>Aaa aaaaaaa</w:t>
      </w:r>
      <w:r w:rsidRPr="008721C8">
        <w:rPr>
          <w:i/>
          <w:sz w:val="24"/>
          <w:szCs w:val="24"/>
        </w:rPr>
        <w:t xml:space="preserve"> aaaaaaa aaaa aaaaaa</w:t>
      </w:r>
    </w:p>
    <w:p w:rsidR="0067407F" w:rsidRPr="0067407F" w:rsidRDefault="0067407F" w:rsidP="0067407F">
      <w:pPr>
        <w:pStyle w:val="a0"/>
        <w:ind w:firstLineChars="100" w:firstLine="200"/>
        <w:rPr>
          <w:rFonts w:eastAsia="仿宋_GB2312"/>
          <w:kern w:val="2"/>
          <w:lang w:val="x-none" w:eastAsia="zh-CN"/>
        </w:rPr>
      </w:pPr>
      <w:r w:rsidRPr="0067407F">
        <w:rPr>
          <w:rFonts w:eastAsia="仿宋_GB2312"/>
          <w:kern w:val="2"/>
          <w:lang w:val="x-none" w:eastAsia="zh-CN"/>
        </w:rPr>
        <w:t>Aaa aaaaaaaa aa aaa aaaaaaaa aaaaaaaaaa aaaaaa aaaaaa aaaaaaa aaa aaaaaaaaa:</w:t>
      </w:r>
    </w:p>
    <w:p w:rsidR="0067407F" w:rsidRPr="0067407F" w:rsidRDefault="00E92315" w:rsidP="0067407F">
      <w:pPr>
        <w:pStyle w:val="a0"/>
        <w:ind w:firstLine="0"/>
        <w:rPr>
          <w:rFonts w:eastAsia="仿宋_GB2312"/>
          <w:kern w:val="2"/>
          <w:lang w:val="x-none" w:eastAsia="zh-CN"/>
        </w:rPr>
      </w:pPr>
      <w:r>
        <w:rPr>
          <w:rFonts w:eastAsia="仿宋_GB2312"/>
          <w:kern w:val="2"/>
          <w:lang w:val="x-none" w:eastAsia="zh-CN"/>
        </w:rPr>
        <w:t>1.</w:t>
      </w:r>
      <w:r w:rsidR="0067407F" w:rsidRPr="0067407F">
        <w:rPr>
          <w:rFonts w:eastAsia="仿宋_GB2312"/>
          <w:kern w:val="2"/>
          <w:lang w:val="x-none" w:eastAsia="zh-CN"/>
        </w:rPr>
        <w:t>Aaa aaaa aa aaaaaaa aa aaaaaaaa aaaaa aaaaaaa.</w:t>
      </w:r>
    </w:p>
    <w:p w:rsidR="0067407F" w:rsidRPr="0067407F" w:rsidRDefault="00E92315" w:rsidP="0067407F">
      <w:pPr>
        <w:pStyle w:val="a0"/>
        <w:ind w:firstLine="0"/>
        <w:rPr>
          <w:rFonts w:eastAsia="仿宋_GB2312"/>
          <w:kern w:val="2"/>
          <w:lang w:val="x-none" w:eastAsia="zh-CN"/>
        </w:rPr>
      </w:pPr>
      <w:r>
        <w:rPr>
          <w:rFonts w:eastAsia="仿宋_GB2312"/>
          <w:kern w:val="2"/>
          <w:lang w:val="x-none" w:eastAsia="zh-CN"/>
        </w:rPr>
        <w:t>2.</w:t>
      </w:r>
      <w:r w:rsidR="0067407F" w:rsidRPr="0067407F">
        <w:rPr>
          <w:rFonts w:eastAsia="仿宋_GB2312"/>
          <w:kern w:val="2"/>
          <w:lang w:val="x-none" w:eastAsia="zh-CN"/>
        </w:rPr>
        <w:t>Aaa aaaaaaaa aaa aaaaaaaaa aa aaa AAA aaaa aaa aaa aaaaaa.</w:t>
      </w:r>
    </w:p>
    <w:p w:rsidR="00C21989" w:rsidRDefault="00E92315" w:rsidP="0067407F">
      <w:pPr>
        <w:pStyle w:val="a0"/>
        <w:ind w:firstLine="0"/>
        <w:rPr>
          <w:rFonts w:eastAsia="仿宋_GB2312"/>
          <w:kern w:val="2"/>
          <w:lang w:val="x-none" w:eastAsia="zh-CN"/>
        </w:rPr>
      </w:pPr>
      <w:r>
        <w:rPr>
          <w:rFonts w:eastAsia="仿宋_GB2312"/>
          <w:kern w:val="2"/>
          <w:lang w:val="x-none" w:eastAsia="zh-CN"/>
        </w:rPr>
        <w:t>3.</w:t>
      </w:r>
      <w:r w:rsidR="0067407F" w:rsidRPr="0067407F">
        <w:rPr>
          <w:rFonts w:eastAsia="仿宋_GB2312"/>
          <w:kern w:val="2"/>
          <w:lang w:val="x-none" w:eastAsia="zh-CN"/>
        </w:rPr>
        <w:t>Aaa aaaa-aaaa aaaaaa aa aaaaaa aaaaaaa aa aaa aaa.</w:t>
      </w:r>
    </w:p>
    <w:p w:rsidR="0067407F" w:rsidRDefault="0067407F" w:rsidP="00E92315">
      <w:pPr>
        <w:pStyle w:val="a0"/>
        <w:ind w:firstLineChars="100" w:firstLine="200"/>
        <w:rPr>
          <w:rFonts w:eastAsia="仿宋_GB2312"/>
          <w:kern w:val="2"/>
          <w:lang w:val="x-none" w:eastAsia="zh-CN"/>
        </w:rPr>
      </w:pPr>
      <w:r w:rsidRPr="0067407F">
        <w:rPr>
          <w:rFonts w:eastAsia="仿宋_GB2312"/>
          <w:kern w:val="2"/>
          <w:lang w:val="x-none" w:eastAsia="zh-CN"/>
        </w:rPr>
        <w:t>Aa aaaaa aaaaa aaaaaaaa, aa aaaa aaaaaaaa a aaa aaaaaaa aaaaaaaaaa aaaaaaaa aaaa aaa aa aaaaaaa aa aaaa aaaaaaa aaaaaa aaa aaaaaaaaa aaaaa aaaaaaaa. Aaa aaaaaaaaaa aa aaaaaa</w:t>
      </w:r>
      <w:r w:rsidR="005E65A2">
        <w:rPr>
          <w:rFonts w:eastAsia="仿宋_GB2312"/>
          <w:kern w:val="2"/>
          <w:lang w:val="x-none" w:eastAsia="zh-CN"/>
        </w:rPr>
        <w:t>aa aaaa aaaa aaaa-aaaaaaaaa AAAa aaa a aaaa-aaaaaaaaa AAA</w:t>
      </w:r>
      <w:r w:rsidRPr="0067407F">
        <w:rPr>
          <w:rFonts w:eastAsia="仿宋_GB2312"/>
          <w:kern w:val="2"/>
          <w:lang w:val="x-none" w:eastAsia="zh-CN"/>
        </w:rPr>
        <w:t>, aa aaaa aa aaaa-aaaaaaaaaa AAAa aa aaaaa aaaaaaaaa aaaaaaa.</w:t>
      </w:r>
      <w:r w:rsidR="005E65A2" w:rsidRPr="005E65A2">
        <w:t xml:space="preserve"> </w:t>
      </w:r>
      <w:r w:rsidR="005E65A2" w:rsidRPr="005E65A2">
        <w:rPr>
          <w:rFonts w:eastAsia="仿宋_GB2312"/>
          <w:kern w:val="2"/>
          <w:lang w:val="x-none" w:eastAsia="zh-CN"/>
        </w:rPr>
        <w:t>Aaa aaaaa aaaaaaa aa aaa aaa aaaaaaaaaa aa aaaaa aa Figure 5.</w:t>
      </w:r>
    </w:p>
    <w:p w:rsidR="005E65A2" w:rsidRDefault="00E92315" w:rsidP="005E65A2">
      <w:pPr>
        <w:pStyle w:val="a0"/>
        <w:ind w:firstLine="0"/>
        <w:rPr>
          <w:rFonts w:eastAsia="仿宋_GB2312"/>
          <w:kern w:val="2"/>
          <w:lang w:val="x-none" w:eastAsia="zh-CN"/>
        </w:rPr>
      </w:pPr>
      <w:r w:rsidRPr="00E92315">
        <w:rPr>
          <w:rFonts w:eastAsia="仿宋_GB2312"/>
          <w:noProof/>
          <w:kern w:val="2"/>
          <w:lang w:val="en-US" w:eastAsia="zh-CN"/>
        </w:rPr>
      </w:r>
    </w:p>
    <w:p w:rsidR="005E65A2" w:rsidRDefault="005E65A2" w:rsidP="00D27DD0">
      <w:pPr>
        <w:pStyle w:val="a0"/>
        <w:ind w:firstLine="0"/>
        <w:jc w:val="center"/>
        <w:rPr>
          <w:lang w:val="x-none"/>
        </w:rPr>
      </w:pPr>
      <w:r w:rsidRPr="00F05CC2">
        <w:rPr>
          <w:lang w:val="x-none"/>
        </w:rPr>
        <w:t xml:space="preserve">Figure </w:t>
      </w:r>
      <w:r>
        <w:rPr>
          <w:lang w:val="x-none"/>
        </w:rPr>
        <w:t>5</w:t>
      </w:r>
      <w:r w:rsidRPr="00F05CC2">
        <w:rPr>
          <w:lang w:val="x-none"/>
        </w:rPr>
        <w:t xml:space="preserve">: </w:t>
      </w:r>
      <w:r w:rsidRPr="005E65A2">
        <w:rPr>
          <w:lang w:val="x-none"/>
        </w:rPr>
        <w:t>Aaa aaaaaaaaaa aaaaa aaaaaaa</w:t>
      </w:r>
    </w:p>
    <w:p w:rsidR="001966A7" w:rsidRDefault="001966A7" w:rsidP="00D27DD0">
      <w:pPr>
        <w:pStyle w:val="a0"/>
        <w:ind w:firstLine="0"/>
        <w:jc w:val="center"/>
        <w:rPr>
          <w:lang w:val="x-none"/>
        </w:rPr>
      </w:pPr>
    </w:p>
    <w:p w:rsidR="005E65A2" w:rsidRDefault="005E65A2" w:rsidP="00E92315">
      <w:pPr>
        <w:pStyle w:val="a0"/>
        <w:ind w:firstLineChars="100" w:firstLine="200"/>
        <w:rPr>
          <w:lang w:val="x-none"/>
        </w:rPr>
      </w:pPr>
      <w:r w:rsidRPr="005E65A2">
        <w:rPr>
          <w:lang w:val="x-none"/>
        </w:rPr>
        <w:t>Aaa AAA aaaaaa AA'a AAA32A7 aaaaaa, aaaa a aaaaaa aaaa aaaaaaaaa aa 400</w:t>
      </w:r>
      <w:r w:rsidR="00E92315">
        <w:rPr>
          <w:lang w:val="x-none"/>
        </w:rPr>
        <w:t xml:space="preserve"> </w:t>
      </w:r>
      <w:r w:rsidRPr="005E65A2">
        <w:rPr>
          <w:lang w:val="x-none"/>
        </w:rPr>
        <w:t>AAa, aaa aaa AAAA aaaa AAAAAA'a AA4A.</w:t>
      </w:r>
      <w:r w:rsidR="00E92315" w:rsidRPr="00E92315">
        <w:t xml:space="preserve"> </w:t>
      </w:r>
      <w:r w:rsidR="00E92315" w:rsidRPr="00E92315">
        <w:rPr>
          <w:lang w:val="x-none"/>
        </w:rPr>
        <w:t>AAAA aaaaaa aaaaaa aaaa aa aaaaaa aaa AA7609, 16-aaa aaaaaaaaa, aaaaaaaa aaaa 200</w:t>
      </w:r>
      <w:r w:rsidR="00E92315">
        <w:rPr>
          <w:lang w:val="x-none"/>
        </w:rPr>
        <w:t xml:space="preserve"> a</w:t>
      </w:r>
      <w:r w:rsidR="00E92315" w:rsidRPr="00E92315">
        <w:rPr>
          <w:lang w:val="x-none"/>
        </w:rPr>
        <w:t xml:space="preserve">aaa aaa </w:t>
      </w:r>
      <w:r w:rsidR="00E92315" w:rsidRPr="00E92315">
        <w:rPr>
          <w:lang w:val="x-none"/>
        </w:rPr>
        <w:t>aaaaaaa aaaaaaaa; AAAA aaaa aaaaaa aaaa aa aaaaaa a aaaaaaaaaaaa AA7766, 24-aaa aaaaaaaaa, aaaaa aaaaa aaaaaaaaaaaa aaa aaaaaaa aaaaaaaa; Aaaaaa aaa AA5791, 20</w:t>
      </w:r>
      <w:r w:rsidR="00E92315">
        <w:rPr>
          <w:lang w:val="x-none"/>
        </w:rPr>
        <w:t>-</w:t>
      </w:r>
      <w:r w:rsidR="00E92315" w:rsidRPr="00E92315">
        <w:rPr>
          <w:lang w:val="x-none"/>
        </w:rPr>
        <w:t>aaa AAA aaa aaaaaaa aaaaaaa; aaa aaaaa aaaaaa aa aaaaaaaaaa aaaaaaaaa aa ±12</w:t>
      </w:r>
      <w:r w:rsidR="00E92315">
        <w:rPr>
          <w:lang w:val="x-none"/>
        </w:rPr>
        <w:t xml:space="preserve"> </w:t>
      </w:r>
      <w:r w:rsidR="00E92315" w:rsidRPr="00E92315">
        <w:rPr>
          <w:lang w:val="x-none"/>
        </w:rPr>
        <w:t>A aaa 5</w:t>
      </w:r>
      <w:r w:rsidR="00E92315">
        <w:rPr>
          <w:lang w:val="x-none"/>
        </w:rPr>
        <w:t xml:space="preserve"> </w:t>
      </w:r>
      <w:r w:rsidR="00E92315" w:rsidRPr="00E92315">
        <w:rPr>
          <w:lang w:val="x-none"/>
        </w:rPr>
        <w:t>A, aaa aaaaaaaaaa aaaaaaaaa a 5</w:t>
      </w:r>
      <w:r w:rsidR="00E92315">
        <w:rPr>
          <w:lang w:val="x-none"/>
        </w:rPr>
        <w:t xml:space="preserve"> </w:t>
      </w:r>
      <w:r w:rsidR="00E92315" w:rsidRPr="00E92315">
        <w:rPr>
          <w:lang w:val="x-none"/>
        </w:rPr>
        <w:t>A aaaaaa aaaaa aaaaaa aa aaaaaa aaaaa aa aaa AAA.</w:t>
      </w:r>
      <w:r w:rsidR="00E92315" w:rsidRPr="00E92315">
        <w:t xml:space="preserve"> </w:t>
      </w:r>
      <w:r w:rsidR="00E92315" w:rsidRPr="00E92315">
        <w:rPr>
          <w:lang w:val="x-none"/>
        </w:rPr>
        <w:t>Aa aaaa aaaaaa, aaaa AAA32 aaa AAAA aaa aaaaaaa aaaaaaaaaaaa, aaa aaaa aaa aaaaaaaa AAA aaaaaaaaa.</w:t>
      </w:r>
    </w:p>
    <w:p w:rsidR="00E92315" w:rsidRDefault="00E92315" w:rsidP="00E92315">
      <w:pPr>
        <w:pStyle w:val="a0"/>
        <w:ind w:firstLineChars="100" w:firstLine="200"/>
        <w:rPr>
          <w:lang w:val="x-none"/>
        </w:rPr>
      </w:pPr>
    </w:p>
    <w:p w:rsidR="00E92315" w:rsidRPr="00E92315" w:rsidRDefault="00E92315" w:rsidP="00E92315">
      <w:pPr>
        <w:pStyle w:val="a0"/>
        <w:ind w:firstLine="0"/>
        <w:rPr>
          <w:i/>
          <w:sz w:val="24"/>
          <w:szCs w:val="24"/>
        </w:rPr>
      </w:pPr>
      <w:r w:rsidRPr="00E92315">
        <w:rPr>
          <w:i/>
          <w:sz w:val="24"/>
          <w:szCs w:val="24"/>
        </w:rPr>
        <w:t>Aaaa-aaaa Aaaaaaaa aaaaaaaaaaa</w:t>
      </w:r>
      <w:r>
        <w:rPr>
          <w:i/>
          <w:sz w:val="24"/>
          <w:szCs w:val="24"/>
        </w:rPr>
        <w:t>a aa aaaaa aaaaaa</w:t>
      </w:r>
    </w:p>
    <w:p w:rsidR="005E65A2" w:rsidRDefault="00E92315" w:rsidP="00E94BE3">
      <w:pPr>
        <w:pStyle w:val="a0"/>
        <w:ind w:firstLineChars="100" w:firstLine="200"/>
        <w:rPr>
          <w:lang w:val="x-none"/>
        </w:rPr>
      </w:pPr>
      <w:r w:rsidRPr="00E92315">
        <w:rPr>
          <w:lang w:val="x-none"/>
        </w:rPr>
        <w:t xml:space="preserve">Aa aaaaaaaaa aaaaaaaa aa aaa </w:t>
      </w:r>
      <w:r w:rsidR="00E94BE3">
        <w:rPr>
          <w:lang w:val="x-none"/>
        </w:rPr>
        <w:t xml:space="preserve">aaaaaaa </w:t>
      </w:r>
      <w:r w:rsidRPr="00E92315">
        <w:rPr>
          <w:lang w:val="x-none"/>
        </w:rPr>
        <w:t>aaaaaaaaaa aa aa aaaaaaaaa aaaa aaa AAAAA aaaaaa, aaaaaa aaa aaaaa aaaaaa aaaaaa aa aaaaaaaa aaaaaaa.</w:t>
      </w:r>
      <w:r w:rsidR="00E94BE3" w:rsidRPr="00E94BE3">
        <w:t xml:space="preserve"> </w:t>
      </w:r>
      <w:r w:rsidR="00E94BE3" w:rsidRPr="00E94BE3">
        <w:rPr>
          <w:lang w:val="x-none"/>
        </w:rPr>
        <w:t>Aa</w:t>
      </w:r>
      <w:r w:rsidR="00E94BE3">
        <w:rPr>
          <w:lang w:val="x-none"/>
        </w:rPr>
        <w:t xml:space="preserve">aaaaaaaa aaa aaa </w:t>
      </w:r>
      <w:r w:rsidR="00E94BE3" w:rsidRPr="00E94BE3">
        <w:rPr>
          <w:lang w:val="x-none"/>
        </w:rPr>
        <w:t>aaaa aaaaa aaaaaaaa aaaaaa, aa aaa aaaaa aaaaaaaa aaaaaa, aaa aaaaaaaa aa aaa aaaa aaaaa aaa aaaaaa aaaaa aaaaaa aa aaaa a aaaaaaaa aa aaaa aaaa. Aa aaaa aaaa, aaa aaaa aa aaa aaaaaa aaaaaaaaaaaaa aa aaaaaaaa, aaa aaaaaaaaaaaa Aaaaaaaa aaaaa aa aaa aaaa aaaaaa, aaa aaa aaaaaaaa aa aaa aaaaaaaaaa aaaa aaa aaaaa aaaaaa.</w:t>
      </w:r>
    </w:p>
    <w:p w:rsidR="00095C98" w:rsidRDefault="00E94BE3" w:rsidP="00C53970">
      <w:pPr>
        <w:pStyle w:val="a0"/>
        <w:ind w:firstLineChars="100" w:firstLine="200"/>
      </w:pPr>
      <w:r w:rsidRPr="00E94BE3">
        <w:rPr>
          <w:rFonts w:eastAsia="仿宋_GB2312"/>
          <w:kern w:val="2"/>
          <w:lang w:val="x-none" w:eastAsia="zh-CN"/>
        </w:rPr>
        <w:t>Aaaaaaaa AAAAAAAAA (A</w:t>
      </w:r>
      <w:r>
        <w:rPr>
          <w:rFonts w:eastAsia="仿宋_GB2312"/>
          <w:kern w:val="2"/>
          <w:lang w:val="x-none" w:eastAsia="zh-CN"/>
        </w:rPr>
        <w:t>AA) aa aa aaaa aaaaaa aaaa-aaaa</w:t>
      </w:r>
      <w:r>
        <w:rPr>
          <w:rFonts w:eastAsia="仿宋_GB2312" w:hint="eastAsia"/>
          <w:kern w:val="2"/>
          <w:lang w:val="x-none" w:eastAsia="zh-CN"/>
        </w:rPr>
        <w:t xml:space="preserve"> </w:t>
      </w:r>
      <w:r w:rsidRPr="00E94BE3">
        <w:rPr>
          <w:rFonts w:eastAsia="仿宋_GB2312"/>
          <w:kern w:val="2"/>
          <w:lang w:val="x-none" w:eastAsia="zh-CN"/>
        </w:rPr>
        <w:t>Aaaaaaaa aaaaa aa aaaaaaaa Aaaaaaaa aaaaaaaaaa aaa aaaaaa</w:t>
      </w:r>
      <w:r>
        <w:rPr>
          <w:rFonts w:eastAsia="仿宋_GB2312"/>
          <w:kern w:val="2"/>
          <w:lang w:val="x-none" w:eastAsia="zh-CN"/>
        </w:rPr>
        <w:t xml:space="preserve"> </w:t>
      </w:r>
      <w:r w:rsidRPr="00E94BE3">
        <w:rPr>
          <w:rFonts w:eastAsia="仿宋_GB2312"/>
          <w:kern w:val="2"/>
          <w:lang w:val="x-none" w:eastAsia="zh-CN"/>
        </w:rPr>
        <w:t>aaaa aaaaaaaa aaaa aaaaaaaaaaa aaaaaa aaa aaaaaaa aaaaaaaaaaaaaaa.</w:t>
      </w:r>
      <w:r w:rsidR="00C53970" w:rsidRPr="00C53970">
        <w:rPr>
          <w:rFonts w:eastAsia="仿宋_GB2312"/>
          <w:kern w:val="2"/>
          <w:lang w:val="x-none" w:eastAsia="zh-CN"/>
        </w:rPr>
        <w:t>Aaa aaaaaaa aaaaaa aa AAAA a</w:t>
      </w:r>
      <w:r w:rsidR="00C53970">
        <w:rPr>
          <w:rFonts w:eastAsia="仿宋_GB2312"/>
          <w:kern w:val="2"/>
          <w:lang w:val="x-none" w:eastAsia="zh-CN"/>
        </w:rPr>
        <w:t>a a aaaaaaaaaaa aaaaaa aaaaa aa</w:t>
      </w:r>
      <w:r w:rsidR="00C53970">
        <w:rPr>
          <w:rFonts w:eastAsia="仿宋_GB2312" w:hint="eastAsia"/>
          <w:kern w:val="2"/>
          <w:lang w:val="x-none" w:eastAsia="zh-CN"/>
        </w:rPr>
        <w:t xml:space="preserve"> </w:t>
      </w:r>
      <w:r w:rsidR="00C53970" w:rsidRPr="00C53970">
        <w:rPr>
          <w:rFonts w:eastAsia="仿宋_GB2312"/>
          <w:kern w:val="2"/>
          <w:lang w:val="x-none" w:eastAsia="zh-CN"/>
        </w:rPr>
        <w:t xml:space="preserve">AAAAA. </w:t>
      </w:r>
      <w:r w:rsidR="00C53970" w:rsidRPr="00C53970">
        <w:rPr>
          <w:rFonts w:eastAsia="仿宋_GB2312"/>
          <w:kern w:val="2"/>
          <w:lang w:val="x-none" w:eastAsia="zh-CN"/>
        </w:rPr>
        <w:t>Aaaaaaaaa, aa aaa AAAA aaaaaaaaaa aaaaaa aaaaa aaaaaa aaa aa aaaaa aa aaa AAA aaaaaa aaaaa aaa AAAAA aaaaaaaaaaaa, aaa aaaa-aaaa aaaaaaaaaaa aa aaa aaaaaaaa aaaaaa aaaa aa aaaa aaaaaaaa.</w:t>
      </w:r>
      <w:r w:rsidR="00C53970" w:rsidRPr="00C53970">
        <w:t xml:space="preserve"> </w:t>
      </w:r>
      <w:r w:rsidR="00C53970" w:rsidRPr="00C53970">
        <w:rPr>
          <w:rFonts w:eastAsia="仿宋_GB2312"/>
          <w:kern w:val="2"/>
          <w:lang w:val="x-none" w:eastAsia="zh-CN"/>
        </w:rPr>
        <w:t>Aaa aaa-aaaaa aaaaaa</w:t>
      </w:r>
      <w:r w:rsidR="00C53970">
        <w:rPr>
          <w:rFonts w:eastAsia="仿宋_GB2312"/>
          <w:kern w:val="2"/>
          <w:lang w:val="x-none" w:eastAsia="zh-CN"/>
        </w:rPr>
        <w:t>aa aaaaaaa aa AAA aaaaaaaaa aaa</w:t>
      </w:r>
      <w:r w:rsidR="00C53970">
        <w:rPr>
          <w:rFonts w:eastAsia="仿宋_GB2312" w:hint="eastAsia"/>
          <w:kern w:val="2"/>
          <w:lang w:val="x-none" w:eastAsia="zh-CN"/>
        </w:rPr>
        <w:t xml:space="preserve"> </w:t>
      </w:r>
      <w:r w:rsidR="00C53970" w:rsidRPr="00C53970">
        <w:rPr>
          <w:rFonts w:eastAsia="仿宋_GB2312"/>
          <w:kern w:val="2"/>
          <w:lang w:val="x-none" w:eastAsia="zh-CN"/>
        </w:rPr>
        <w:t>Aaaaaa Aaaaaa Aaaaaaa (AAA) Aaaaa aaa aaa Aaaaaaaa Aaaaa</w:t>
      </w:r>
      <w:r w:rsidR="00C53970">
        <w:rPr>
          <w:rFonts w:eastAsia="仿宋_GB2312" w:hint="eastAsia"/>
          <w:kern w:val="2"/>
          <w:lang w:val="x-none" w:eastAsia="zh-CN"/>
        </w:rPr>
        <w:t xml:space="preserve"> </w:t>
      </w:r>
      <w:r w:rsidR="00C53970" w:rsidRPr="00C53970">
        <w:rPr>
          <w:rFonts w:eastAsia="仿宋_GB2312"/>
          <w:kern w:val="2"/>
          <w:lang w:val="x-none" w:eastAsia="zh-CN"/>
        </w:rPr>
        <w:t>(AA) aaa aaaaa aaaaaaa</w:t>
      </w:r>
      <w:r w:rsidR="00C53970">
        <w:rPr>
          <w:rFonts w:eastAsia="仿宋_GB2312"/>
          <w:kern w:val="2"/>
          <w:lang w:val="x-none" w:eastAsia="zh-CN"/>
        </w:rPr>
        <w:t>aa aaaa AAAA 802.3. Aaa AAA aaa</w:t>
      </w:r>
      <w:r w:rsidR="00C53970">
        <w:rPr>
          <w:rFonts w:eastAsia="仿宋_GB2312" w:hint="eastAsia"/>
          <w:kern w:val="2"/>
          <w:lang w:val="x-none" w:eastAsia="zh-CN"/>
        </w:rPr>
        <w:t xml:space="preserve"> </w:t>
      </w:r>
      <w:r w:rsidR="00C53970" w:rsidRPr="00C53970">
        <w:rPr>
          <w:rFonts w:eastAsia="仿宋_GB2312"/>
          <w:kern w:val="2"/>
          <w:lang w:val="x-none" w:eastAsia="zh-CN"/>
        </w:rPr>
        <w:t>aaaaaaa aaa aaaaaaaaaaaa aaaaaa aa aaa Aaaa aaa Aaaaaaa</w:t>
      </w:r>
      <w:r w:rsidR="00C53970">
        <w:rPr>
          <w:rFonts w:eastAsia="仿宋_GB2312" w:hint="eastAsia"/>
          <w:kern w:val="2"/>
          <w:lang w:val="x-none" w:eastAsia="zh-CN"/>
        </w:rPr>
        <w:t xml:space="preserve"> </w:t>
      </w:r>
      <w:r w:rsidR="00C53970" w:rsidRPr="00C53970">
        <w:rPr>
          <w:rFonts w:eastAsia="仿宋_GB2312"/>
          <w:kern w:val="2"/>
          <w:lang w:val="x-none" w:eastAsia="zh-CN"/>
        </w:rPr>
        <w:t>Aaaaaaaa.</w:t>
      </w:r>
      <w:r w:rsidR="00095C98" w:rsidRPr="00095C98">
        <w:t xml:space="preserve"> </w:t>
      </w:r>
      <w:r w:rsidR="00D27DD0" w:rsidRPr="00D27DD0">
        <w:t>Aaa AAA aaa</w:t>
      </w:r>
      <w:r w:rsidR="00D27DD0">
        <w:t>aa aa AAA aa aaaaaaaaa aa Aaa</w:t>
      </w:r>
      <w:r w:rsidR="00D27DD0">
        <w:rPr>
          <w:rFonts w:hint="eastAsia"/>
          <w:lang w:eastAsia="zh-CN"/>
        </w:rPr>
        <w:t>aaa</w:t>
      </w:r>
      <w:r w:rsidR="00D27DD0">
        <w:t xml:space="preserve"> 6</w:t>
      </w:r>
      <w:r w:rsidR="00D27DD0" w:rsidRPr="00C84FCE">
        <w:t xml:space="preserve"> [</w:t>
      </w:r>
      <w:r w:rsidR="00C84FCE" w:rsidRPr="00C84FCE">
        <w:t>3</w:t>
      </w:r>
      <w:r w:rsidR="00D27DD0" w:rsidRPr="00C84FCE">
        <w:t>]</w:t>
      </w:r>
      <w:r w:rsidR="00D27DD0">
        <w:t>.</w:t>
      </w:r>
    </w:p>
    <w:p w:rsidR="001966A7" w:rsidRDefault="001966A7" w:rsidP="00C53970">
      <w:pPr>
        <w:pStyle w:val="a0"/>
        <w:ind w:firstLineChars="100" w:firstLine="200"/>
      </w:pPr>
    </w:p>
    <w:p w:rsidR="00D27DD0" w:rsidRDefault="00D27DD0" w:rsidP="00D27DD0">
      <w:pPr>
        <w:pStyle w:val="a0"/>
        <w:ind w:firstLine="0"/>
      </w:pPr>
      <w:r>
        <w:rPr>
          <w:noProof/>
          <w:lang w:val="en-US" w:eastAsia="zh-CN"/>
        </w:rPr>
      </w:r>
      <w:bookmarkStart w:id="0" w:name="_GoBack"/>
      <w:bookmarkEnd w:id="0"/>
    </w:p>
    <w:p w:rsidR="001966A7" w:rsidRDefault="00B127E3" w:rsidP="00B127E3">
      <w:pPr>
        <w:pStyle w:val="a0"/>
        <w:ind w:firstLine="0"/>
        <w:jc w:val="center"/>
      </w:pPr>
      <w:r>
        <w:rPr>
          <w:rFonts w:hint="eastAsia"/>
          <w:lang w:eastAsia="zh-CN"/>
        </w:rPr>
        <w:t>A</w:t>
      </w:r>
      <w:r>
        <w:rPr>
          <w:lang w:eastAsia="zh-CN"/>
        </w:rPr>
        <w:t xml:space="preserve">aaaaa 6: </w:t>
      </w:r>
      <w:r w:rsidRPr="00D27DD0">
        <w:t>AAA aaa</w:t>
      </w:r>
      <w:r>
        <w:t>aa aa AAA</w:t>
      </w:r>
      <w:r>
        <w:t>.</w:t>
      </w:r>
    </w:p>
    <w:p w:rsidR="00B127E3" w:rsidRDefault="00B127E3" w:rsidP="00B127E3">
      <w:pPr>
        <w:pStyle w:val="a0"/>
        <w:ind w:firstLine="0"/>
        <w:jc w:val="center"/>
        <w:rPr>
          <w:rFonts w:hint="eastAsia"/>
          <w:lang w:eastAsia="zh-CN"/>
        </w:rPr>
      </w:pPr>
    </w:p>
    <w:p w:rsidR="00C53970" w:rsidRDefault="00095C98" w:rsidP="00C53970">
      <w:pPr>
        <w:pStyle w:val="a0"/>
        <w:ind w:firstLineChars="100" w:firstLine="200"/>
        <w:rPr>
          <w:rFonts w:eastAsia="仿宋_GB2312"/>
          <w:kern w:val="2"/>
          <w:lang w:val="x-none" w:eastAsia="zh-CN"/>
        </w:rPr>
      </w:pPr>
      <w:r w:rsidRPr="00095C98">
        <w:rPr>
          <w:rFonts w:eastAsia="仿宋_GB2312"/>
          <w:kern w:val="2"/>
          <w:lang w:val="x-none" w:eastAsia="zh-CN"/>
        </w:rPr>
        <w:t>Aaa Aaaaaaaa Aaaaaaaaaaa Aaaaaaaaa Aaaaaaaaaa Aaaaaaa Aaaaa aaa aaaaaaaa a aaaaaaaaa aa aaaaaa aaa aaaa-aaaa aaaaaaaaaaa aa AAA. Aaa aaaaaaaaaaaa aaaaaaa aaaa aaaa aaaaa AAA aa a aaaaaaaa, aaa aaaaaaa aaaaaaaa aaaaa aaa aaaaa 400</w:t>
      </w:r>
      <w:r>
        <w:rPr>
          <w:rFonts w:eastAsia="仿宋_GB2312"/>
          <w:kern w:val="2"/>
          <w:lang w:val="x-none" w:eastAsia="zh-CN"/>
        </w:rPr>
        <w:t xml:space="preserve"> </w:t>
      </w:r>
      <w:r w:rsidRPr="00095C98">
        <w:rPr>
          <w:rFonts w:eastAsia="仿宋_GB2312"/>
          <w:kern w:val="2"/>
          <w:lang w:val="x-none" w:eastAsia="zh-CN"/>
        </w:rPr>
        <w:t>aa aa aaaa aaaaaaa.</w:t>
      </w:r>
      <w:r w:rsidRPr="00095C98">
        <w:t xml:space="preserve"> </w:t>
      </w:r>
      <w:r w:rsidRPr="00095C98">
        <w:rPr>
          <w:rFonts w:eastAsia="仿宋_GB2312"/>
          <w:kern w:val="2"/>
          <w:lang w:val="x-none" w:eastAsia="zh-CN"/>
        </w:rPr>
        <w:t xml:space="preserve">Aaaaaaa aaa aaaaaaa </w:t>
      </w:r>
      <w:r w:rsidRPr="00095C98">
        <w:rPr>
          <w:rFonts w:eastAsia="仿宋_GB2312"/>
          <w:kern w:val="2"/>
          <w:lang w:val="x-none" w:eastAsia="zh-CN"/>
        </w:rPr>
        <w:t>aaaaaaaaaa aa aaa aaaaa aaaaaa aaaaaaaa aaa AAAA, aa aaa AAA aaaaaaaa aaa aa aaaaaaaa aaa aa aaa aaaaa aaaaaaa aaaa aa aaa aaaaaa, aaa aaaaaaaaaa aa aaaa aaaaa aaaaaa aa aaa AAA aaaa, aaaaa aa aaa aaaa aaaaaaaaaa aa aaaaaaa, aaa aaaa aaaaaa aa aaaa-aaaa.</w:t>
      </w:r>
    </w:p>
    <w:p w:rsidR="00E60913" w:rsidRPr="00D27DD0" w:rsidRDefault="005929CA" w:rsidP="00D27DD0">
      <w:pPr>
        <w:pStyle w:val="a0"/>
        <w:ind w:firstLineChars="100" w:firstLine="200"/>
        <w:rPr>
          <w:rFonts w:hint="eastAsia"/>
          <w:bCs/>
          <w:color w:val="000000" w:themeColor="text1"/>
          <w:szCs w:val="21"/>
          <w:lang w:val="x-none"/>
        </w:rPr>
      </w:pPr>
      <w:r w:rsidRPr="00276615">
        <w:rPr>
          <w:color w:val="000000" w:themeColor="text1"/>
          <w:lang w:val="x-none"/>
        </w:rPr>
      </w:r>
      <w:r w:rsidRPr="00276615">
        <w:rPr>
          <w:color w:val="000000" w:themeColor="text1"/>
          <w:lang w:val="x-none"/>
        </w:rPr>
      </w:r>
      <w:r w:rsidRPr="00276615">
        <w:rPr>
          <w:rStyle w:val="MTEquationSection"/>
          <w:color w:val="000000" w:themeColor="text1"/>
        </w:rPr>
      </w:r>
      <w:r w:rsidRPr="00276615">
        <w:rPr>
          <w:color w:val="000000" w:themeColor="text1"/>
          <w:lang w:val="x-none"/>
        </w:rPr>
      </w:r>
      <w:r w:rsidRPr="00276615">
        <w:rPr>
          <w:color w:val="000000" w:themeColor="text1"/>
          <w:lang w:val="x-none"/>
        </w:rPr>
      </w:r>
      <w:r w:rsidRPr="00276615">
        <w:rPr>
          <w:color w:val="000000" w:themeColor="text1"/>
          <w:lang w:val="x-none"/>
        </w:rPr>
      </w:r>
      <w:r w:rsidRPr="00276615">
        <w:rPr>
          <w:color w:val="000000" w:themeColor="text1"/>
          <w:lang w:val="x-none"/>
        </w:rPr>
      </w:r>
      <w:r w:rsidRPr="00276615">
        <w:rPr>
          <w:color w:val="000000" w:themeColor="text1"/>
          <w:lang w:val="x-none"/>
        </w:rPr>
      </w:r>
      <w:r w:rsidRPr="00276615">
        <w:rPr>
          <w:color w:val="000000" w:themeColor="text1"/>
          <w:lang w:val="x-none"/>
        </w:rPr>
      </w:r>
      <w:r w:rsidRPr="00276615">
        <w:rPr>
          <w:color w:val="000000" w:themeColor="text1"/>
          <w:lang w:val="x-none"/>
        </w:rPr>
      </w:r>
      <w:r w:rsidRPr="00276615">
        <w:rPr>
          <w:color w:val="000000" w:themeColor="text1"/>
          <w:lang w:val="x-none"/>
        </w:rPr>
      </w:r>
      <w:r w:rsidRPr="00276615">
        <w:rPr>
          <w:color w:val="000000" w:themeColor="text1"/>
          <w:lang w:val="x-none"/>
        </w:rPr>
      </w:r>
      <w:r w:rsidRPr="00276615">
        <w:rPr>
          <w:color w:val="000000" w:themeColor="text1"/>
          <w:lang w:val="x-none"/>
        </w:rPr>
      </w:r>
    </w:p>
    <w:p w:rsidR="006D5A16" w:rsidRPr="00687951" w:rsidRDefault="00376D45" w:rsidP="006D5A16">
      <w:pPr>
        <w:pStyle w:val="2"/>
        <w:spacing w:before="180"/>
        <w:rPr>
          <w:rFonts w:cs="Times New Roman"/>
        </w:rPr>
      </w:pPr>
      <w:r w:rsidRPr="00687951">
        <w:rPr>
          <w:rFonts w:cs="Times New Roman"/>
          <w:lang w:eastAsia="zh-CN"/>
        </w:rPr>
        <w:t>AAAAAAAAAA</w:t>
      </w:r>
    </w:p>
    <w:p w:rsidR="000F50F3" w:rsidRPr="00687951" w:rsidRDefault="00393F8A" w:rsidP="0053720D">
      <w:pPr>
        <w:ind w:firstLine="187"/>
        <w:rPr>
          <w:rFonts w:ascii="Times New Roman" w:hAnsi="Times New Roman"/>
        </w:rPr>
      </w:pPr>
      <w:r>
        <w:rPr>
          <w:rFonts w:ascii="Times New Roman" w:hAnsi="Times New Roman"/>
          <w:lang w:eastAsia="zh-CN"/>
        </w:rPr>
        <w:t xml:space="preserve">Aa aaaa aaaaa, </w:t>
      </w:r>
      <w:r w:rsidR="004A41CA">
        <w:rPr>
          <w:rFonts w:ascii="Times New Roman" w:hAnsi="Times New Roman"/>
          <w:lang w:eastAsia="zh-CN"/>
        </w:rPr>
        <w:t>a</w:t>
      </w:r>
      <w:r w:rsidR="004A41CA" w:rsidRPr="004A41CA">
        <w:rPr>
          <w:rFonts w:ascii="Times New Roman" w:hAnsi="Times New Roman"/>
          <w:lang w:eastAsia="zh-CN"/>
        </w:rPr>
        <w:t xml:space="preserve">a aaaaaaaaaa aaa aaaaaaaa aaaaaaaa aa aaaaaaa aaaaaaaaaa aa Aaaaa aaaaaaaa aaaaa aaaaaa aaaaaa aaaaa </w:t>
      </w:r>
      <w:r w:rsidR="004A41CA">
        <w:rPr>
          <w:rFonts w:ascii="Times New Roman" w:hAnsi="Times New Roman"/>
          <w:lang w:eastAsia="zh-CN"/>
        </w:rPr>
        <w:t xml:space="preserve">aaaaaa </w:t>
      </w:r>
      <w:r w:rsidR="004A41CA" w:rsidRPr="004A41CA">
        <w:rPr>
          <w:rFonts w:ascii="Times New Roman" w:hAnsi="Times New Roman"/>
          <w:lang w:eastAsia="zh-CN"/>
        </w:rPr>
        <w:t>aaaaaa.</w:t>
      </w:r>
      <w:r w:rsidR="004A41CA" w:rsidRPr="004A41CA">
        <w:t xml:space="preserve"> </w:t>
      </w:r>
      <w:r w:rsidR="004A41CA" w:rsidRPr="004A41CA">
        <w:rPr>
          <w:rFonts w:ascii="Times New Roman" w:hAnsi="Times New Roman"/>
          <w:lang w:eastAsia="zh-CN"/>
        </w:rPr>
        <w:t>Aaa aaaa-aaaaaaaaa aaaaa aaaaaaaaaa aaa aaa aaaa-aaaaaaaaaa aaaaa aaaaaaaaaa aaaa aaaa aaaaaaaa aaa aaaaaa. Aaa aaa aaaaaaaa aaaaaaaa, a aaa aaaaaaa-aaaaaaa aaaaaaa aaaaaaaaaa aaaaaaaaaaaa aa aaaaaaaa, aaa aaa aaaa-aaaa Aaaaaaaa aaaaaaaa aaa aa aaaaaaaaaa aaaa aaa aaaaa aaaaaa. Aa aaaaaaaa a aaa aaaa aaa aaaaaa aaaaa aaaaaaaaaa aaaaaa.</w:t>
      </w:r>
    </w:p>
    <w:p w:rsidR="004E6BB2" w:rsidRPr="00687951" w:rsidRDefault="00376D45" w:rsidP="004E6BB2">
      <w:pPr>
        <w:pStyle w:val="2"/>
        <w:spacing w:before="180"/>
        <w:rPr>
          <w:rFonts w:cs="Times New Roman"/>
        </w:rPr>
      </w:pPr>
      <w:r w:rsidRPr="00687951">
        <w:rPr>
          <w:rFonts w:cs="Times New Roman"/>
          <w:lang w:eastAsia="zh-CN"/>
        </w:rPr>
        <w:t>AAAAAAAAAA</w:t>
      </w:r>
    </w:p>
    <w:p w:rsidR="004E6BB2" w:rsidRPr="00687951" w:rsidRDefault="00376D45" w:rsidP="00411586">
      <w:pPr>
        <w:pStyle w:val="Reference"/>
        <w:rPr>
          <w:rFonts w:ascii="Times New Roman" w:hAnsi="Times New Roman"/>
          <w:lang w:eastAsia="zh-CN"/>
        </w:rPr>
      </w:pPr>
      <w:r w:rsidRPr="00687951">
        <w:rPr>
          <w:rFonts w:ascii="Times New Roman" w:hAnsi="Times New Roman"/>
          <w:lang w:eastAsia="zh-CN"/>
        </w:rPr>
        <w:t>[1]</w:t>
      </w:r>
      <w:r w:rsidRPr="00687951">
        <w:rPr>
          <w:rFonts w:ascii="Times New Roman" w:hAnsi="Times New Roman"/>
          <w:lang w:eastAsia="zh-CN"/>
        </w:rPr>
        <w:tab/>
      </w:r>
      <w:r w:rsidR="00BD7626" w:rsidRPr="00BD7626">
        <w:rPr>
          <w:rFonts w:ascii="Times New Roman" w:hAnsi="Times New Roman"/>
          <w:lang w:eastAsia="zh-CN"/>
        </w:rPr>
        <w:t>Aaaaaa, A., aaa A. Aaaaa. "Aaaaaaa aaaaaaa aaa aaaaaaa aaaaaaaaa aaaaaaaaaaa aaaaa aaaaaaaa." aa Aaaa. AAAA, 2001, aa. 3681-3683.</w:t>
      </w:r>
    </w:p>
    <w:p w:rsidR="004E6BB2" w:rsidRPr="00687951" w:rsidRDefault="00376D45" w:rsidP="00112B30">
      <w:pPr>
        <w:pStyle w:val="Reference"/>
        <w:ind w:left="357" w:hanging="357"/>
        <w:rPr>
          <w:rFonts w:ascii="Times New Roman" w:hAnsi="Times New Roman"/>
          <w:lang w:eastAsia="zh-CN"/>
        </w:rPr>
      </w:pPr>
      <w:r w:rsidRPr="00687951">
        <w:rPr>
          <w:rFonts w:ascii="Times New Roman" w:hAnsi="Times New Roman"/>
          <w:lang w:eastAsia="zh-CN"/>
        </w:rPr>
        <w:t>[2]</w:t>
      </w:r>
      <w:r w:rsidRPr="00687951">
        <w:rPr>
          <w:rFonts w:ascii="Times New Roman" w:hAnsi="Times New Roman"/>
          <w:lang w:eastAsia="zh-CN"/>
        </w:rPr>
        <w:tab/>
      </w:r>
      <w:r w:rsidR="00BD7626" w:rsidRPr="00BD7626">
        <w:rPr>
          <w:rFonts w:ascii="Times New Roman" w:hAnsi="Times New Roman"/>
          <w:lang w:eastAsia="zh-CN"/>
        </w:rPr>
        <w:t>Aaaaaaaaa, Aaaaaaa, aa aa. "A aaa aaaaaaa aa aaaaaaaaaa aaa aaaaaaaaaaaa’ aaaaaa aaaaa aaaaaaaa." AAAA Aaaaa. Aaaa. Aaa., aaa. 63 aa. 2, aa. 849-853, Aaa. 2016</w:t>
      </w:r>
    </w:p>
    <w:p w:rsidR="004E6BB2" w:rsidRPr="00687951" w:rsidRDefault="00376D45" w:rsidP="00411586">
      <w:pPr>
        <w:pStyle w:val="Reference"/>
        <w:rPr>
          <w:rFonts w:ascii="Times New Roman" w:hAnsi="Times New Roman"/>
          <w:lang w:eastAsia="zh-CN"/>
        </w:rPr>
      </w:pPr>
      <w:r w:rsidRPr="00687951">
        <w:rPr>
          <w:rFonts w:ascii="Times New Roman" w:hAnsi="Times New Roman"/>
          <w:lang w:eastAsia="zh-CN"/>
        </w:rPr>
        <w:t>[3]</w:t>
      </w:r>
      <w:r w:rsidRPr="00687951">
        <w:rPr>
          <w:rFonts w:ascii="Times New Roman" w:hAnsi="Times New Roman"/>
          <w:lang w:eastAsia="zh-CN"/>
        </w:rPr>
        <w:tab/>
      </w:r>
      <w:r w:rsidR="00C84FCE" w:rsidRPr="00C84FCE">
        <w:rPr>
          <w:rFonts w:ascii="Times New Roman" w:hAnsi="Times New Roman"/>
          <w:lang w:eastAsia="zh-CN"/>
        </w:rPr>
        <w:t>A. A. Aaa, A. Aaa, aaa A. Aaaa, “Aaaaaaaaaaa A/A Aaaaaa Aaaaa aa Aaaaaaaa AAAAAAAAA Aaaaa aaa AAAAA Aaaaaaaaaaaa”, aa Aaaa. 9aa Aaa. Aaaaaaaa Aaaaaaaaaaa Aaaa. (AAAA'18), Aaaaaaaaa, Aaaaaa, Aaa.-Aaa 2018, aa. 4917-4919. aaa:10.18429/AAAaA-AAAA2018-AAAAA108</w:t>
      </w:r>
    </w:p>
    <w:p w:rsidR="00845AFA" w:rsidRPr="00687951" w:rsidRDefault="00845AFA" w:rsidP="00C21989">
      <w:pPr>
        <w:pStyle w:val="Reference"/>
        <w:jc w:val="left"/>
        <w:rPr>
          <w:rFonts w:ascii="Times New Roman" w:hAnsi="Times New Roman"/>
          <w:lang w:val="en-US" w:eastAsia="zh-CN"/>
        </w:rPr>
      </w:pPr>
    </w:p>
    <w:sectPr w:rsidR="00845AFA" w:rsidRPr="00687951" w:rsidSect="00D90022">
      <w:footnotePr>
        <w:pos w:val="beneathText"/>
        <w:numFmt w:val="chicago"/>
      </w:footnotePr>
      <w:endnotePr>
        <w:numFmt w:val="decimal"/>
      </w:endnotePr>
      <w:type w:val="continuous"/>
      <w:pgSz w:w="11907" w:h="16840" w:code="9"/>
      <w:pgMar w:top="2098" w:right="1134" w:bottom="1077" w:left="1134"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7AC" w:rsidRDefault="00DF47AC"/>
  </w:endnote>
  <w:endnote w:type="continuationSeparator" w:id="0">
    <w:p w:rsidR="00DF47AC" w:rsidRDefault="00DF4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eXGyreTermes-Regular">
    <w:altName w:val="Times New Roman"/>
    <w:panose1 w:val="00000000000000000000"/>
    <w:charset w:val="00"/>
    <w:family w:val="roman"/>
    <w:notTrueType/>
    <w:pitch w:val="default"/>
  </w:font>
  <w:font w:name="Times-Roman">
    <w:altName w:val="Times New Roman"/>
    <w:charset w:val="00"/>
    <w:family w:val="roman"/>
    <w:pitch w:val="default"/>
    <w:sig w:usb0="00000003" w:usb1="00000000" w:usb2="00000000" w:usb3="00000000" w:csb0="00000001" w:csb1="00000000"/>
  </w:font>
  <w:font w:name="仿宋_GB2312">
    <w:altName w:val="仿宋"/>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7AC" w:rsidRDefault="00DF47AC">
      <w:r>
        <w:separator/>
      </w:r>
    </w:p>
  </w:footnote>
  <w:footnote w:type="continuationSeparator" w:id="0">
    <w:p w:rsidR="00DF47AC" w:rsidRDefault="00DF4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CEA7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6A4BA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BC7B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A229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04F8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2C11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B0C4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FA3D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96894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985E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A12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1324CD7"/>
    <w:multiLevelType w:val="hybridMultilevel"/>
    <w:tmpl w:val="0C5A38BE"/>
    <w:lvl w:ilvl="0" w:tplc="6D8E591C">
      <w:start w:val="1"/>
      <w:numFmt w:val="bullet"/>
      <w:pStyle w:val="BulletedList"/>
      <w:lvlText w:val=""/>
      <w:lvlJc w:val="left"/>
      <w:pPr>
        <w:tabs>
          <w:tab w:val="num" w:pos="389"/>
        </w:tabs>
        <w:ind w:left="389" w:hanging="202"/>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21EA3E2E"/>
    <w:multiLevelType w:val="multilevel"/>
    <w:tmpl w:val="40C6752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C1427A8"/>
    <w:multiLevelType w:val="hybridMultilevel"/>
    <w:tmpl w:val="205E0C46"/>
    <w:lvl w:ilvl="0" w:tplc="4DE2586A">
      <w:start w:val="1"/>
      <w:numFmt w:val="decimal"/>
      <w:lvlText w:val="%1"/>
      <w:lvlJc w:val="left"/>
      <w:pPr>
        <w:tabs>
          <w:tab w:val="num" w:pos="360"/>
        </w:tabs>
        <w:ind w:left="360" w:hanging="360"/>
      </w:pPr>
      <w:rPr>
        <w:rFonts w:ascii="Times" w:hAnsi="Times" w:hint="default"/>
        <w:b/>
        <w:i w:val="0"/>
        <w:sz w:val="24"/>
      </w:rPr>
    </w:lvl>
    <w:lvl w:ilvl="1" w:tplc="3724E022">
      <w:numFmt w:val="none"/>
      <w:lvlText w:val=""/>
      <w:lvlJc w:val="left"/>
      <w:pPr>
        <w:tabs>
          <w:tab w:val="num" w:pos="360"/>
        </w:tabs>
      </w:pPr>
    </w:lvl>
    <w:lvl w:ilvl="2" w:tplc="3BA20238">
      <w:numFmt w:val="none"/>
      <w:lvlText w:val=""/>
      <w:lvlJc w:val="left"/>
      <w:pPr>
        <w:tabs>
          <w:tab w:val="num" w:pos="360"/>
        </w:tabs>
      </w:pPr>
    </w:lvl>
    <w:lvl w:ilvl="3" w:tplc="998E4A0A">
      <w:numFmt w:val="none"/>
      <w:lvlText w:val=""/>
      <w:lvlJc w:val="left"/>
      <w:pPr>
        <w:tabs>
          <w:tab w:val="num" w:pos="360"/>
        </w:tabs>
      </w:pPr>
    </w:lvl>
    <w:lvl w:ilvl="4" w:tplc="C4D83908">
      <w:numFmt w:val="none"/>
      <w:lvlText w:val=""/>
      <w:lvlJc w:val="left"/>
      <w:pPr>
        <w:tabs>
          <w:tab w:val="num" w:pos="360"/>
        </w:tabs>
      </w:pPr>
    </w:lvl>
    <w:lvl w:ilvl="5" w:tplc="78FE03DA">
      <w:numFmt w:val="none"/>
      <w:lvlText w:val=""/>
      <w:lvlJc w:val="left"/>
      <w:pPr>
        <w:tabs>
          <w:tab w:val="num" w:pos="360"/>
        </w:tabs>
      </w:pPr>
    </w:lvl>
    <w:lvl w:ilvl="6" w:tplc="24AAE1CA">
      <w:numFmt w:val="none"/>
      <w:lvlText w:val=""/>
      <w:lvlJc w:val="left"/>
      <w:pPr>
        <w:tabs>
          <w:tab w:val="num" w:pos="360"/>
        </w:tabs>
      </w:pPr>
    </w:lvl>
    <w:lvl w:ilvl="7" w:tplc="AC7C8E80">
      <w:numFmt w:val="none"/>
      <w:lvlText w:val=""/>
      <w:lvlJc w:val="left"/>
      <w:pPr>
        <w:tabs>
          <w:tab w:val="num" w:pos="360"/>
        </w:tabs>
      </w:pPr>
    </w:lvl>
    <w:lvl w:ilvl="8" w:tplc="5EA8CA18">
      <w:numFmt w:val="none"/>
      <w:lvlText w:val=""/>
      <w:lvlJc w:val="left"/>
      <w:pPr>
        <w:tabs>
          <w:tab w:val="num" w:pos="360"/>
        </w:tabs>
      </w:pPr>
    </w:lvl>
  </w:abstractNum>
  <w:abstractNum w:abstractNumId="14" w15:restartNumberingAfterBreak="0">
    <w:nsid w:val="5EFC4232"/>
    <w:multiLevelType w:val="hybridMultilevel"/>
    <w:tmpl w:val="72B044C4"/>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15:restartNumberingAfterBreak="0">
    <w:nsid w:val="67016AE4"/>
    <w:multiLevelType w:val="hybridMultilevel"/>
    <w:tmpl w:val="F82663B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13"/>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29"/>
  <w:drawingGridVerticalSpacing w:val="187"/>
  <w:displayHorizontalDrawingGridEvery w:val="2"/>
  <w:displayVerticalDrawingGridEvery w:val="2"/>
  <w:noPunctuationKerning/>
  <w:characterSpacingControl w:val="doNotCompress"/>
  <w:hdrShapeDefaults>
    <o:shapedefaults v:ext="edit" spidmax="2049"/>
  </w:hdrShapeDefaults>
  <w:footnotePr>
    <w:pos w:val="beneathText"/>
    <w:numFmt w:val="chicago"/>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F57"/>
    <w:rsid w:val="00005525"/>
    <w:rsid w:val="00007C8B"/>
    <w:rsid w:val="00007CCD"/>
    <w:rsid w:val="00011E68"/>
    <w:rsid w:val="00013ABB"/>
    <w:rsid w:val="00020432"/>
    <w:rsid w:val="000220E5"/>
    <w:rsid w:val="0002277A"/>
    <w:rsid w:val="00031393"/>
    <w:rsid w:val="00033D5D"/>
    <w:rsid w:val="00036F05"/>
    <w:rsid w:val="0005001F"/>
    <w:rsid w:val="00050882"/>
    <w:rsid w:val="00052CB4"/>
    <w:rsid w:val="00052E9A"/>
    <w:rsid w:val="00055A23"/>
    <w:rsid w:val="00056950"/>
    <w:rsid w:val="00056B61"/>
    <w:rsid w:val="00060FE9"/>
    <w:rsid w:val="000637CD"/>
    <w:rsid w:val="00065E55"/>
    <w:rsid w:val="00072624"/>
    <w:rsid w:val="0007331E"/>
    <w:rsid w:val="00073A98"/>
    <w:rsid w:val="00074A20"/>
    <w:rsid w:val="0007509A"/>
    <w:rsid w:val="00075936"/>
    <w:rsid w:val="000805ED"/>
    <w:rsid w:val="00082651"/>
    <w:rsid w:val="00085721"/>
    <w:rsid w:val="00086F0C"/>
    <w:rsid w:val="00092B20"/>
    <w:rsid w:val="00092F4D"/>
    <w:rsid w:val="00095C98"/>
    <w:rsid w:val="000A2A9A"/>
    <w:rsid w:val="000A570D"/>
    <w:rsid w:val="000A5722"/>
    <w:rsid w:val="000A5760"/>
    <w:rsid w:val="000B1F60"/>
    <w:rsid w:val="000B2113"/>
    <w:rsid w:val="000B5617"/>
    <w:rsid w:val="000B61E2"/>
    <w:rsid w:val="000B6766"/>
    <w:rsid w:val="000C0E41"/>
    <w:rsid w:val="000C100F"/>
    <w:rsid w:val="000C1815"/>
    <w:rsid w:val="000D0EE2"/>
    <w:rsid w:val="000D103F"/>
    <w:rsid w:val="000D2823"/>
    <w:rsid w:val="000D5308"/>
    <w:rsid w:val="000E1BEA"/>
    <w:rsid w:val="000E28FD"/>
    <w:rsid w:val="000E4855"/>
    <w:rsid w:val="000E57D6"/>
    <w:rsid w:val="000F263F"/>
    <w:rsid w:val="000F3F19"/>
    <w:rsid w:val="000F442B"/>
    <w:rsid w:val="000F50F3"/>
    <w:rsid w:val="00104D26"/>
    <w:rsid w:val="00112B30"/>
    <w:rsid w:val="00113E4B"/>
    <w:rsid w:val="00113EB7"/>
    <w:rsid w:val="00113EEE"/>
    <w:rsid w:val="00114A36"/>
    <w:rsid w:val="0011515F"/>
    <w:rsid w:val="00130DA4"/>
    <w:rsid w:val="00132127"/>
    <w:rsid w:val="00132340"/>
    <w:rsid w:val="001358BF"/>
    <w:rsid w:val="0014145B"/>
    <w:rsid w:val="0014145F"/>
    <w:rsid w:val="001441AC"/>
    <w:rsid w:val="001446EE"/>
    <w:rsid w:val="00145630"/>
    <w:rsid w:val="00147145"/>
    <w:rsid w:val="0015344C"/>
    <w:rsid w:val="001537BA"/>
    <w:rsid w:val="00153AAB"/>
    <w:rsid w:val="00155698"/>
    <w:rsid w:val="001567B0"/>
    <w:rsid w:val="00161DF6"/>
    <w:rsid w:val="001632E9"/>
    <w:rsid w:val="00164115"/>
    <w:rsid w:val="00165665"/>
    <w:rsid w:val="00165EA6"/>
    <w:rsid w:val="00166737"/>
    <w:rsid w:val="001674CC"/>
    <w:rsid w:val="00173F58"/>
    <w:rsid w:val="00175A70"/>
    <w:rsid w:val="00177600"/>
    <w:rsid w:val="001800F2"/>
    <w:rsid w:val="00182C36"/>
    <w:rsid w:val="00184FA1"/>
    <w:rsid w:val="001862CC"/>
    <w:rsid w:val="00192F8A"/>
    <w:rsid w:val="001966A7"/>
    <w:rsid w:val="001972C0"/>
    <w:rsid w:val="00197F96"/>
    <w:rsid w:val="001A5A06"/>
    <w:rsid w:val="001A756A"/>
    <w:rsid w:val="001B56F4"/>
    <w:rsid w:val="001C269A"/>
    <w:rsid w:val="001C2863"/>
    <w:rsid w:val="001C355F"/>
    <w:rsid w:val="001C39B9"/>
    <w:rsid w:val="001C489B"/>
    <w:rsid w:val="001D123F"/>
    <w:rsid w:val="001D2424"/>
    <w:rsid w:val="001D426F"/>
    <w:rsid w:val="001D6284"/>
    <w:rsid w:val="001D78C1"/>
    <w:rsid w:val="001E4E34"/>
    <w:rsid w:val="001E78D7"/>
    <w:rsid w:val="001E7D34"/>
    <w:rsid w:val="001F3BB5"/>
    <w:rsid w:val="001F5C87"/>
    <w:rsid w:val="001F6161"/>
    <w:rsid w:val="002025B7"/>
    <w:rsid w:val="00205816"/>
    <w:rsid w:val="00211400"/>
    <w:rsid w:val="002170A0"/>
    <w:rsid w:val="00217D44"/>
    <w:rsid w:val="00227E28"/>
    <w:rsid w:val="002300E6"/>
    <w:rsid w:val="002301C1"/>
    <w:rsid w:val="00237D0A"/>
    <w:rsid w:val="00243C3F"/>
    <w:rsid w:val="00251FB3"/>
    <w:rsid w:val="00256197"/>
    <w:rsid w:val="00256FD2"/>
    <w:rsid w:val="00257043"/>
    <w:rsid w:val="002602CB"/>
    <w:rsid w:val="002613E6"/>
    <w:rsid w:val="00263536"/>
    <w:rsid w:val="0026424D"/>
    <w:rsid w:val="00265DF2"/>
    <w:rsid w:val="0026739A"/>
    <w:rsid w:val="0027233A"/>
    <w:rsid w:val="00275081"/>
    <w:rsid w:val="00276615"/>
    <w:rsid w:val="002975BA"/>
    <w:rsid w:val="002978E5"/>
    <w:rsid w:val="002B133B"/>
    <w:rsid w:val="002B2F96"/>
    <w:rsid w:val="002B3C84"/>
    <w:rsid w:val="002B46A9"/>
    <w:rsid w:val="002C22D1"/>
    <w:rsid w:val="002C29C1"/>
    <w:rsid w:val="002C2DE2"/>
    <w:rsid w:val="002C47F6"/>
    <w:rsid w:val="002C6318"/>
    <w:rsid w:val="002D114F"/>
    <w:rsid w:val="002D2A47"/>
    <w:rsid w:val="002D4BF8"/>
    <w:rsid w:val="002F0D02"/>
    <w:rsid w:val="002F4612"/>
    <w:rsid w:val="003003BA"/>
    <w:rsid w:val="003004DA"/>
    <w:rsid w:val="00300AC9"/>
    <w:rsid w:val="0030449B"/>
    <w:rsid w:val="003047EB"/>
    <w:rsid w:val="00305B66"/>
    <w:rsid w:val="003139D0"/>
    <w:rsid w:val="00320845"/>
    <w:rsid w:val="00320EA9"/>
    <w:rsid w:val="003212F9"/>
    <w:rsid w:val="00321CA6"/>
    <w:rsid w:val="00323071"/>
    <w:rsid w:val="003242AF"/>
    <w:rsid w:val="003324AB"/>
    <w:rsid w:val="00333508"/>
    <w:rsid w:val="00333FDD"/>
    <w:rsid w:val="0033452A"/>
    <w:rsid w:val="00340088"/>
    <w:rsid w:val="003412C6"/>
    <w:rsid w:val="00350123"/>
    <w:rsid w:val="00356915"/>
    <w:rsid w:val="0036210A"/>
    <w:rsid w:val="00362E89"/>
    <w:rsid w:val="00363655"/>
    <w:rsid w:val="003638C7"/>
    <w:rsid w:val="00366E46"/>
    <w:rsid w:val="00367634"/>
    <w:rsid w:val="00370789"/>
    <w:rsid w:val="00376D45"/>
    <w:rsid w:val="0037743E"/>
    <w:rsid w:val="00381378"/>
    <w:rsid w:val="00383EA6"/>
    <w:rsid w:val="00387C1A"/>
    <w:rsid w:val="003915E2"/>
    <w:rsid w:val="0039161A"/>
    <w:rsid w:val="00393F8A"/>
    <w:rsid w:val="00394F4B"/>
    <w:rsid w:val="00394F8B"/>
    <w:rsid w:val="003977E5"/>
    <w:rsid w:val="003A007C"/>
    <w:rsid w:val="003A2652"/>
    <w:rsid w:val="003A2F3C"/>
    <w:rsid w:val="003A575A"/>
    <w:rsid w:val="003B309B"/>
    <w:rsid w:val="003B3293"/>
    <w:rsid w:val="003B3DE4"/>
    <w:rsid w:val="003B5348"/>
    <w:rsid w:val="003C2B35"/>
    <w:rsid w:val="003C52DD"/>
    <w:rsid w:val="003D1DC2"/>
    <w:rsid w:val="003D4FA7"/>
    <w:rsid w:val="003E4017"/>
    <w:rsid w:val="003E4DEB"/>
    <w:rsid w:val="003E5CF3"/>
    <w:rsid w:val="003F49AA"/>
    <w:rsid w:val="003F4A48"/>
    <w:rsid w:val="003F78B8"/>
    <w:rsid w:val="0040048F"/>
    <w:rsid w:val="0040049E"/>
    <w:rsid w:val="00402A89"/>
    <w:rsid w:val="00402BE2"/>
    <w:rsid w:val="00404AD2"/>
    <w:rsid w:val="00411586"/>
    <w:rsid w:val="00416AC2"/>
    <w:rsid w:val="0042097A"/>
    <w:rsid w:val="00422549"/>
    <w:rsid w:val="00422E4A"/>
    <w:rsid w:val="00430934"/>
    <w:rsid w:val="0043434F"/>
    <w:rsid w:val="004352C9"/>
    <w:rsid w:val="0044185D"/>
    <w:rsid w:val="00444079"/>
    <w:rsid w:val="004512D1"/>
    <w:rsid w:val="00451431"/>
    <w:rsid w:val="004618BE"/>
    <w:rsid w:val="00467287"/>
    <w:rsid w:val="00467A85"/>
    <w:rsid w:val="00481452"/>
    <w:rsid w:val="00483519"/>
    <w:rsid w:val="00485D2A"/>
    <w:rsid w:val="0049346D"/>
    <w:rsid w:val="0049632A"/>
    <w:rsid w:val="004A1546"/>
    <w:rsid w:val="004A41CA"/>
    <w:rsid w:val="004A6C06"/>
    <w:rsid w:val="004B3F59"/>
    <w:rsid w:val="004B640E"/>
    <w:rsid w:val="004B6E90"/>
    <w:rsid w:val="004C3DB7"/>
    <w:rsid w:val="004C4DD6"/>
    <w:rsid w:val="004C501F"/>
    <w:rsid w:val="004D5B62"/>
    <w:rsid w:val="004E258A"/>
    <w:rsid w:val="004E30AD"/>
    <w:rsid w:val="004E6BB2"/>
    <w:rsid w:val="004F2A1D"/>
    <w:rsid w:val="004F576B"/>
    <w:rsid w:val="004F6711"/>
    <w:rsid w:val="004F7B8B"/>
    <w:rsid w:val="00500A60"/>
    <w:rsid w:val="00501822"/>
    <w:rsid w:val="005026AD"/>
    <w:rsid w:val="00502CF1"/>
    <w:rsid w:val="00503739"/>
    <w:rsid w:val="00506C77"/>
    <w:rsid w:val="00510A57"/>
    <w:rsid w:val="00512CF9"/>
    <w:rsid w:val="005236D7"/>
    <w:rsid w:val="00523844"/>
    <w:rsid w:val="00524D72"/>
    <w:rsid w:val="005274ED"/>
    <w:rsid w:val="00530DBF"/>
    <w:rsid w:val="00532194"/>
    <w:rsid w:val="00534DE2"/>
    <w:rsid w:val="0053720D"/>
    <w:rsid w:val="0054074E"/>
    <w:rsid w:val="00541B68"/>
    <w:rsid w:val="00543834"/>
    <w:rsid w:val="00545575"/>
    <w:rsid w:val="005473DD"/>
    <w:rsid w:val="00552435"/>
    <w:rsid w:val="00553403"/>
    <w:rsid w:val="0055565F"/>
    <w:rsid w:val="00555BDB"/>
    <w:rsid w:val="005573D6"/>
    <w:rsid w:val="00564AA3"/>
    <w:rsid w:val="005659FD"/>
    <w:rsid w:val="005779BE"/>
    <w:rsid w:val="0058568F"/>
    <w:rsid w:val="005909C8"/>
    <w:rsid w:val="00590EDE"/>
    <w:rsid w:val="005929CA"/>
    <w:rsid w:val="00594A2A"/>
    <w:rsid w:val="005954C8"/>
    <w:rsid w:val="00597AEC"/>
    <w:rsid w:val="005A19E5"/>
    <w:rsid w:val="005A2E48"/>
    <w:rsid w:val="005A520C"/>
    <w:rsid w:val="005A5B63"/>
    <w:rsid w:val="005A77CB"/>
    <w:rsid w:val="005A7AFA"/>
    <w:rsid w:val="005B3772"/>
    <w:rsid w:val="005B6A02"/>
    <w:rsid w:val="005C53B9"/>
    <w:rsid w:val="005C708A"/>
    <w:rsid w:val="005C76FE"/>
    <w:rsid w:val="005D2364"/>
    <w:rsid w:val="005D4B4A"/>
    <w:rsid w:val="005D5BF5"/>
    <w:rsid w:val="005D5C1C"/>
    <w:rsid w:val="005D6963"/>
    <w:rsid w:val="005E24F7"/>
    <w:rsid w:val="005E48F4"/>
    <w:rsid w:val="005E65A2"/>
    <w:rsid w:val="005E6707"/>
    <w:rsid w:val="005E794B"/>
    <w:rsid w:val="005E7970"/>
    <w:rsid w:val="005F35A0"/>
    <w:rsid w:val="005F6709"/>
    <w:rsid w:val="00602A44"/>
    <w:rsid w:val="0060320D"/>
    <w:rsid w:val="00610E67"/>
    <w:rsid w:val="006142C5"/>
    <w:rsid w:val="0061723C"/>
    <w:rsid w:val="006226E5"/>
    <w:rsid w:val="006227CD"/>
    <w:rsid w:val="00623BF4"/>
    <w:rsid w:val="00631A14"/>
    <w:rsid w:val="00640147"/>
    <w:rsid w:val="0064089E"/>
    <w:rsid w:val="00642DAE"/>
    <w:rsid w:val="00643932"/>
    <w:rsid w:val="00644287"/>
    <w:rsid w:val="00650E6C"/>
    <w:rsid w:val="006560C3"/>
    <w:rsid w:val="00662C6C"/>
    <w:rsid w:val="006658BF"/>
    <w:rsid w:val="00666EC4"/>
    <w:rsid w:val="00672AFE"/>
    <w:rsid w:val="00672D4F"/>
    <w:rsid w:val="0067407F"/>
    <w:rsid w:val="006773E4"/>
    <w:rsid w:val="006811B5"/>
    <w:rsid w:val="006840D2"/>
    <w:rsid w:val="00684271"/>
    <w:rsid w:val="006845B5"/>
    <w:rsid w:val="00687951"/>
    <w:rsid w:val="006907B3"/>
    <w:rsid w:val="00690AB9"/>
    <w:rsid w:val="00690B4C"/>
    <w:rsid w:val="00692394"/>
    <w:rsid w:val="00692F19"/>
    <w:rsid w:val="006969F8"/>
    <w:rsid w:val="00696AC3"/>
    <w:rsid w:val="006A09FE"/>
    <w:rsid w:val="006A11F7"/>
    <w:rsid w:val="006A25B2"/>
    <w:rsid w:val="006A3147"/>
    <w:rsid w:val="006A4CC3"/>
    <w:rsid w:val="006A620C"/>
    <w:rsid w:val="006B43A2"/>
    <w:rsid w:val="006B7141"/>
    <w:rsid w:val="006B7C8B"/>
    <w:rsid w:val="006C2BA6"/>
    <w:rsid w:val="006C3E87"/>
    <w:rsid w:val="006C4610"/>
    <w:rsid w:val="006C58CD"/>
    <w:rsid w:val="006D5A16"/>
    <w:rsid w:val="006D6416"/>
    <w:rsid w:val="006D75C5"/>
    <w:rsid w:val="006D7F4A"/>
    <w:rsid w:val="006E3C04"/>
    <w:rsid w:val="006E58D0"/>
    <w:rsid w:val="006E62EC"/>
    <w:rsid w:val="006E6AEC"/>
    <w:rsid w:val="006F5FD9"/>
    <w:rsid w:val="006F69A8"/>
    <w:rsid w:val="006F7338"/>
    <w:rsid w:val="00703BB4"/>
    <w:rsid w:val="00705910"/>
    <w:rsid w:val="00707E39"/>
    <w:rsid w:val="007175A7"/>
    <w:rsid w:val="007217F4"/>
    <w:rsid w:val="007327B9"/>
    <w:rsid w:val="00736DDC"/>
    <w:rsid w:val="00742B3D"/>
    <w:rsid w:val="007467D4"/>
    <w:rsid w:val="0075071C"/>
    <w:rsid w:val="00752389"/>
    <w:rsid w:val="007524B1"/>
    <w:rsid w:val="00756040"/>
    <w:rsid w:val="007561A0"/>
    <w:rsid w:val="00756EFF"/>
    <w:rsid w:val="00761218"/>
    <w:rsid w:val="00762813"/>
    <w:rsid w:val="0076458D"/>
    <w:rsid w:val="00771E3D"/>
    <w:rsid w:val="007729EB"/>
    <w:rsid w:val="00781A3B"/>
    <w:rsid w:val="00782832"/>
    <w:rsid w:val="007860B7"/>
    <w:rsid w:val="007927E4"/>
    <w:rsid w:val="007A3099"/>
    <w:rsid w:val="007A7CFF"/>
    <w:rsid w:val="007B1A5A"/>
    <w:rsid w:val="007B689F"/>
    <w:rsid w:val="007C0FBB"/>
    <w:rsid w:val="007C102F"/>
    <w:rsid w:val="007C6527"/>
    <w:rsid w:val="007D1314"/>
    <w:rsid w:val="007D1D1F"/>
    <w:rsid w:val="007D3AA3"/>
    <w:rsid w:val="007E61C1"/>
    <w:rsid w:val="007E7D22"/>
    <w:rsid w:val="007F0E02"/>
    <w:rsid w:val="007F1359"/>
    <w:rsid w:val="007F21B5"/>
    <w:rsid w:val="007F29FF"/>
    <w:rsid w:val="007F4C5F"/>
    <w:rsid w:val="007F7FBC"/>
    <w:rsid w:val="00801CB2"/>
    <w:rsid w:val="00802851"/>
    <w:rsid w:val="00802D35"/>
    <w:rsid w:val="00803A09"/>
    <w:rsid w:val="00805787"/>
    <w:rsid w:val="00805A3E"/>
    <w:rsid w:val="00805A48"/>
    <w:rsid w:val="008104CC"/>
    <w:rsid w:val="00814F68"/>
    <w:rsid w:val="00816BF3"/>
    <w:rsid w:val="00822804"/>
    <w:rsid w:val="00824347"/>
    <w:rsid w:val="0082594C"/>
    <w:rsid w:val="008278CF"/>
    <w:rsid w:val="00831552"/>
    <w:rsid w:val="00834515"/>
    <w:rsid w:val="00845AFA"/>
    <w:rsid w:val="008509ED"/>
    <w:rsid w:val="00851BFF"/>
    <w:rsid w:val="00860223"/>
    <w:rsid w:val="00860C6D"/>
    <w:rsid w:val="00861EDC"/>
    <w:rsid w:val="00867693"/>
    <w:rsid w:val="008702CA"/>
    <w:rsid w:val="008721C8"/>
    <w:rsid w:val="0087244A"/>
    <w:rsid w:val="00875D2B"/>
    <w:rsid w:val="008840B3"/>
    <w:rsid w:val="0088566C"/>
    <w:rsid w:val="008871E6"/>
    <w:rsid w:val="00893D3A"/>
    <w:rsid w:val="008A01FD"/>
    <w:rsid w:val="008A0ABB"/>
    <w:rsid w:val="008B10C8"/>
    <w:rsid w:val="008B453D"/>
    <w:rsid w:val="008B7052"/>
    <w:rsid w:val="008C5BD8"/>
    <w:rsid w:val="008C6A44"/>
    <w:rsid w:val="008D16E5"/>
    <w:rsid w:val="008D5194"/>
    <w:rsid w:val="008E6DA3"/>
    <w:rsid w:val="008F5E79"/>
    <w:rsid w:val="0090742E"/>
    <w:rsid w:val="00910B4C"/>
    <w:rsid w:val="0091130B"/>
    <w:rsid w:val="00916EF2"/>
    <w:rsid w:val="00917289"/>
    <w:rsid w:val="009201DC"/>
    <w:rsid w:val="00922004"/>
    <w:rsid w:val="009253F3"/>
    <w:rsid w:val="009263CF"/>
    <w:rsid w:val="009278F1"/>
    <w:rsid w:val="00933BCA"/>
    <w:rsid w:val="00942455"/>
    <w:rsid w:val="00945D2B"/>
    <w:rsid w:val="00950757"/>
    <w:rsid w:val="009510E2"/>
    <w:rsid w:val="0095540A"/>
    <w:rsid w:val="00957BE6"/>
    <w:rsid w:val="00963151"/>
    <w:rsid w:val="00966F57"/>
    <w:rsid w:val="00973EE7"/>
    <w:rsid w:val="009757EF"/>
    <w:rsid w:val="0097634B"/>
    <w:rsid w:val="0098654A"/>
    <w:rsid w:val="00996C46"/>
    <w:rsid w:val="009A3138"/>
    <w:rsid w:val="009A34E7"/>
    <w:rsid w:val="009A39EF"/>
    <w:rsid w:val="009B15A2"/>
    <w:rsid w:val="009B2468"/>
    <w:rsid w:val="009B2525"/>
    <w:rsid w:val="009B3971"/>
    <w:rsid w:val="009B5060"/>
    <w:rsid w:val="009C42C1"/>
    <w:rsid w:val="009C4DF5"/>
    <w:rsid w:val="009C5D88"/>
    <w:rsid w:val="009C65E3"/>
    <w:rsid w:val="009C743F"/>
    <w:rsid w:val="009D099F"/>
    <w:rsid w:val="009D1438"/>
    <w:rsid w:val="009D2564"/>
    <w:rsid w:val="009D31E1"/>
    <w:rsid w:val="009D7579"/>
    <w:rsid w:val="009E12F4"/>
    <w:rsid w:val="009E1707"/>
    <w:rsid w:val="009E24BD"/>
    <w:rsid w:val="009E585B"/>
    <w:rsid w:val="00A01952"/>
    <w:rsid w:val="00A022CB"/>
    <w:rsid w:val="00A045D8"/>
    <w:rsid w:val="00A04C1F"/>
    <w:rsid w:val="00A06B28"/>
    <w:rsid w:val="00A11273"/>
    <w:rsid w:val="00A112AD"/>
    <w:rsid w:val="00A133DA"/>
    <w:rsid w:val="00A13E94"/>
    <w:rsid w:val="00A15844"/>
    <w:rsid w:val="00A15FA5"/>
    <w:rsid w:val="00A160E9"/>
    <w:rsid w:val="00A20D7C"/>
    <w:rsid w:val="00A2398B"/>
    <w:rsid w:val="00A2593F"/>
    <w:rsid w:val="00A30C53"/>
    <w:rsid w:val="00A30F88"/>
    <w:rsid w:val="00A35069"/>
    <w:rsid w:val="00A37733"/>
    <w:rsid w:val="00A37EEB"/>
    <w:rsid w:val="00A41EA2"/>
    <w:rsid w:val="00A43165"/>
    <w:rsid w:val="00A4404C"/>
    <w:rsid w:val="00A45AC9"/>
    <w:rsid w:val="00A5111A"/>
    <w:rsid w:val="00A53915"/>
    <w:rsid w:val="00A54D34"/>
    <w:rsid w:val="00A64423"/>
    <w:rsid w:val="00A66432"/>
    <w:rsid w:val="00A748B1"/>
    <w:rsid w:val="00A75CCD"/>
    <w:rsid w:val="00A76431"/>
    <w:rsid w:val="00A76E58"/>
    <w:rsid w:val="00A927F5"/>
    <w:rsid w:val="00AA3EDF"/>
    <w:rsid w:val="00AA44B1"/>
    <w:rsid w:val="00AA75B5"/>
    <w:rsid w:val="00AA7E46"/>
    <w:rsid w:val="00AB001B"/>
    <w:rsid w:val="00AB1310"/>
    <w:rsid w:val="00AB2D00"/>
    <w:rsid w:val="00AB7876"/>
    <w:rsid w:val="00AC12DF"/>
    <w:rsid w:val="00AC40DA"/>
    <w:rsid w:val="00AC4A7D"/>
    <w:rsid w:val="00AC4C42"/>
    <w:rsid w:val="00AC5B57"/>
    <w:rsid w:val="00AC5E51"/>
    <w:rsid w:val="00AC7BA2"/>
    <w:rsid w:val="00AD583B"/>
    <w:rsid w:val="00AE1E3B"/>
    <w:rsid w:val="00AE3D25"/>
    <w:rsid w:val="00AE4D48"/>
    <w:rsid w:val="00AE4E07"/>
    <w:rsid w:val="00AE53E7"/>
    <w:rsid w:val="00AE5A56"/>
    <w:rsid w:val="00AE6CFB"/>
    <w:rsid w:val="00AE7562"/>
    <w:rsid w:val="00AF0D88"/>
    <w:rsid w:val="00AF3CB9"/>
    <w:rsid w:val="00AF4229"/>
    <w:rsid w:val="00AF7866"/>
    <w:rsid w:val="00AF78D0"/>
    <w:rsid w:val="00B01ADE"/>
    <w:rsid w:val="00B0562C"/>
    <w:rsid w:val="00B0733B"/>
    <w:rsid w:val="00B108A2"/>
    <w:rsid w:val="00B11E70"/>
    <w:rsid w:val="00B127E3"/>
    <w:rsid w:val="00B14BF8"/>
    <w:rsid w:val="00B1598A"/>
    <w:rsid w:val="00B20C4A"/>
    <w:rsid w:val="00B21497"/>
    <w:rsid w:val="00B216A3"/>
    <w:rsid w:val="00B22123"/>
    <w:rsid w:val="00B229FB"/>
    <w:rsid w:val="00B24E0F"/>
    <w:rsid w:val="00B2724C"/>
    <w:rsid w:val="00B27CB4"/>
    <w:rsid w:val="00B36423"/>
    <w:rsid w:val="00B37AA6"/>
    <w:rsid w:val="00B445A3"/>
    <w:rsid w:val="00B46ADA"/>
    <w:rsid w:val="00B5507B"/>
    <w:rsid w:val="00B61909"/>
    <w:rsid w:val="00B6338A"/>
    <w:rsid w:val="00B70200"/>
    <w:rsid w:val="00B707C1"/>
    <w:rsid w:val="00B71142"/>
    <w:rsid w:val="00B72819"/>
    <w:rsid w:val="00B730EF"/>
    <w:rsid w:val="00B75D5E"/>
    <w:rsid w:val="00B8167C"/>
    <w:rsid w:val="00B84D83"/>
    <w:rsid w:val="00B84D97"/>
    <w:rsid w:val="00B861E1"/>
    <w:rsid w:val="00B86910"/>
    <w:rsid w:val="00B92847"/>
    <w:rsid w:val="00B92913"/>
    <w:rsid w:val="00B92A55"/>
    <w:rsid w:val="00B94C4E"/>
    <w:rsid w:val="00BA40F0"/>
    <w:rsid w:val="00BA5A1B"/>
    <w:rsid w:val="00BB06FF"/>
    <w:rsid w:val="00BB0C26"/>
    <w:rsid w:val="00BC513B"/>
    <w:rsid w:val="00BC515F"/>
    <w:rsid w:val="00BC6274"/>
    <w:rsid w:val="00BC6316"/>
    <w:rsid w:val="00BC6C9C"/>
    <w:rsid w:val="00BD00AB"/>
    <w:rsid w:val="00BD6AF8"/>
    <w:rsid w:val="00BD7626"/>
    <w:rsid w:val="00BE111C"/>
    <w:rsid w:val="00BE22BB"/>
    <w:rsid w:val="00BE3866"/>
    <w:rsid w:val="00BE7445"/>
    <w:rsid w:val="00BF0407"/>
    <w:rsid w:val="00BF2033"/>
    <w:rsid w:val="00BF6981"/>
    <w:rsid w:val="00BF758E"/>
    <w:rsid w:val="00C00E57"/>
    <w:rsid w:val="00C05330"/>
    <w:rsid w:val="00C05AAC"/>
    <w:rsid w:val="00C102D2"/>
    <w:rsid w:val="00C12B1A"/>
    <w:rsid w:val="00C12DA9"/>
    <w:rsid w:val="00C13F64"/>
    <w:rsid w:val="00C1477B"/>
    <w:rsid w:val="00C21989"/>
    <w:rsid w:val="00C22721"/>
    <w:rsid w:val="00C30C78"/>
    <w:rsid w:val="00C365EF"/>
    <w:rsid w:val="00C378D3"/>
    <w:rsid w:val="00C37E35"/>
    <w:rsid w:val="00C40646"/>
    <w:rsid w:val="00C4173C"/>
    <w:rsid w:val="00C435D0"/>
    <w:rsid w:val="00C47AF3"/>
    <w:rsid w:val="00C50586"/>
    <w:rsid w:val="00C53798"/>
    <w:rsid w:val="00C53970"/>
    <w:rsid w:val="00C54E1F"/>
    <w:rsid w:val="00C55EB4"/>
    <w:rsid w:val="00C55F09"/>
    <w:rsid w:val="00C60583"/>
    <w:rsid w:val="00C61320"/>
    <w:rsid w:val="00C64C56"/>
    <w:rsid w:val="00C77D6E"/>
    <w:rsid w:val="00C80413"/>
    <w:rsid w:val="00C82D17"/>
    <w:rsid w:val="00C84FCE"/>
    <w:rsid w:val="00C86041"/>
    <w:rsid w:val="00C905D4"/>
    <w:rsid w:val="00C97F7C"/>
    <w:rsid w:val="00CA421B"/>
    <w:rsid w:val="00CB2CB2"/>
    <w:rsid w:val="00CB402F"/>
    <w:rsid w:val="00CC263A"/>
    <w:rsid w:val="00CC3D75"/>
    <w:rsid w:val="00CD047D"/>
    <w:rsid w:val="00CD1348"/>
    <w:rsid w:val="00CD6F46"/>
    <w:rsid w:val="00CD7E94"/>
    <w:rsid w:val="00CE2A10"/>
    <w:rsid w:val="00CE6848"/>
    <w:rsid w:val="00CF0868"/>
    <w:rsid w:val="00CF164B"/>
    <w:rsid w:val="00CF5D37"/>
    <w:rsid w:val="00D02203"/>
    <w:rsid w:val="00D05041"/>
    <w:rsid w:val="00D052D7"/>
    <w:rsid w:val="00D1121B"/>
    <w:rsid w:val="00D11A23"/>
    <w:rsid w:val="00D12603"/>
    <w:rsid w:val="00D12EF2"/>
    <w:rsid w:val="00D20040"/>
    <w:rsid w:val="00D232F3"/>
    <w:rsid w:val="00D276DC"/>
    <w:rsid w:val="00D27DD0"/>
    <w:rsid w:val="00D31DA6"/>
    <w:rsid w:val="00D33273"/>
    <w:rsid w:val="00D454DE"/>
    <w:rsid w:val="00D47A3C"/>
    <w:rsid w:val="00D47ED5"/>
    <w:rsid w:val="00D51B1E"/>
    <w:rsid w:val="00D52743"/>
    <w:rsid w:val="00D550FB"/>
    <w:rsid w:val="00D57B8B"/>
    <w:rsid w:val="00D60AC8"/>
    <w:rsid w:val="00D6618A"/>
    <w:rsid w:val="00D70631"/>
    <w:rsid w:val="00D77BF4"/>
    <w:rsid w:val="00D800B1"/>
    <w:rsid w:val="00D851C7"/>
    <w:rsid w:val="00D90022"/>
    <w:rsid w:val="00D91B03"/>
    <w:rsid w:val="00D92BFA"/>
    <w:rsid w:val="00DC1829"/>
    <w:rsid w:val="00DC3D8B"/>
    <w:rsid w:val="00DC4102"/>
    <w:rsid w:val="00DC6BE0"/>
    <w:rsid w:val="00DC74A5"/>
    <w:rsid w:val="00DD042A"/>
    <w:rsid w:val="00DD0D35"/>
    <w:rsid w:val="00DD58FA"/>
    <w:rsid w:val="00DD5D4D"/>
    <w:rsid w:val="00DE3F28"/>
    <w:rsid w:val="00DE79DC"/>
    <w:rsid w:val="00DF47AC"/>
    <w:rsid w:val="00E04B3E"/>
    <w:rsid w:val="00E055B6"/>
    <w:rsid w:val="00E115C7"/>
    <w:rsid w:val="00E12258"/>
    <w:rsid w:val="00E12C2B"/>
    <w:rsid w:val="00E13FA7"/>
    <w:rsid w:val="00E14734"/>
    <w:rsid w:val="00E2044D"/>
    <w:rsid w:val="00E23090"/>
    <w:rsid w:val="00E27F57"/>
    <w:rsid w:val="00E32F8F"/>
    <w:rsid w:val="00E34E1B"/>
    <w:rsid w:val="00E35AC0"/>
    <w:rsid w:val="00E36DC3"/>
    <w:rsid w:val="00E40B82"/>
    <w:rsid w:val="00E45EC2"/>
    <w:rsid w:val="00E47E1F"/>
    <w:rsid w:val="00E53764"/>
    <w:rsid w:val="00E53CA4"/>
    <w:rsid w:val="00E5713E"/>
    <w:rsid w:val="00E60913"/>
    <w:rsid w:val="00E63EF8"/>
    <w:rsid w:val="00E6685C"/>
    <w:rsid w:val="00E66AD2"/>
    <w:rsid w:val="00E70D67"/>
    <w:rsid w:val="00E7158E"/>
    <w:rsid w:val="00E75266"/>
    <w:rsid w:val="00E76720"/>
    <w:rsid w:val="00E805FE"/>
    <w:rsid w:val="00E854DE"/>
    <w:rsid w:val="00E86DA6"/>
    <w:rsid w:val="00E91026"/>
    <w:rsid w:val="00E91102"/>
    <w:rsid w:val="00E92315"/>
    <w:rsid w:val="00E94BE3"/>
    <w:rsid w:val="00E954A9"/>
    <w:rsid w:val="00E96F93"/>
    <w:rsid w:val="00EA03CA"/>
    <w:rsid w:val="00EA139F"/>
    <w:rsid w:val="00EA20F8"/>
    <w:rsid w:val="00EB1E89"/>
    <w:rsid w:val="00EB3450"/>
    <w:rsid w:val="00EB57B5"/>
    <w:rsid w:val="00EB683F"/>
    <w:rsid w:val="00EC1E82"/>
    <w:rsid w:val="00EC34ED"/>
    <w:rsid w:val="00EC35EE"/>
    <w:rsid w:val="00EC4CB0"/>
    <w:rsid w:val="00EC74E3"/>
    <w:rsid w:val="00ED36DA"/>
    <w:rsid w:val="00ED68CD"/>
    <w:rsid w:val="00EE4291"/>
    <w:rsid w:val="00EE512F"/>
    <w:rsid w:val="00EF3027"/>
    <w:rsid w:val="00EF5BB8"/>
    <w:rsid w:val="00F0110A"/>
    <w:rsid w:val="00F02993"/>
    <w:rsid w:val="00F05CC2"/>
    <w:rsid w:val="00F063A6"/>
    <w:rsid w:val="00F0778B"/>
    <w:rsid w:val="00F07B95"/>
    <w:rsid w:val="00F07B9C"/>
    <w:rsid w:val="00F12344"/>
    <w:rsid w:val="00F12B63"/>
    <w:rsid w:val="00F13B33"/>
    <w:rsid w:val="00F13ECB"/>
    <w:rsid w:val="00F141F3"/>
    <w:rsid w:val="00F1428F"/>
    <w:rsid w:val="00F15595"/>
    <w:rsid w:val="00F201AB"/>
    <w:rsid w:val="00F20E06"/>
    <w:rsid w:val="00F22EC0"/>
    <w:rsid w:val="00F232B8"/>
    <w:rsid w:val="00F25604"/>
    <w:rsid w:val="00F2614A"/>
    <w:rsid w:val="00F3100C"/>
    <w:rsid w:val="00F34754"/>
    <w:rsid w:val="00F347FB"/>
    <w:rsid w:val="00F35080"/>
    <w:rsid w:val="00F364DB"/>
    <w:rsid w:val="00F3738C"/>
    <w:rsid w:val="00F4797F"/>
    <w:rsid w:val="00F56C7A"/>
    <w:rsid w:val="00F63E4F"/>
    <w:rsid w:val="00F63E72"/>
    <w:rsid w:val="00F65474"/>
    <w:rsid w:val="00F65907"/>
    <w:rsid w:val="00F70DEC"/>
    <w:rsid w:val="00F81641"/>
    <w:rsid w:val="00F84F76"/>
    <w:rsid w:val="00F860D1"/>
    <w:rsid w:val="00F87980"/>
    <w:rsid w:val="00F90485"/>
    <w:rsid w:val="00F9144E"/>
    <w:rsid w:val="00F9171F"/>
    <w:rsid w:val="00F965AA"/>
    <w:rsid w:val="00F96B77"/>
    <w:rsid w:val="00FA4871"/>
    <w:rsid w:val="00FA4B60"/>
    <w:rsid w:val="00FB21AD"/>
    <w:rsid w:val="00FB6EBD"/>
    <w:rsid w:val="00FC42DB"/>
    <w:rsid w:val="00FC4EB2"/>
    <w:rsid w:val="00FD244A"/>
    <w:rsid w:val="00FD3F5D"/>
    <w:rsid w:val="00FD4711"/>
    <w:rsid w:val="00FD6D48"/>
    <w:rsid w:val="00FD7156"/>
    <w:rsid w:val="00FD7A0F"/>
    <w:rsid w:val="00FE0719"/>
    <w:rsid w:val="00FE331A"/>
    <w:rsid w:val="00FE5759"/>
    <w:rsid w:val="00FF7F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687DA1"/>
  <w15:docId w15:val="{6EB44011-A2F0-4120-AC02-2A51F14B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uiPriority="9"/>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5929CA"/>
    <w:pPr>
      <w:jc w:val="both"/>
    </w:pPr>
    <w:rPr>
      <w:rFonts w:ascii="Times" w:hAnsi="Times"/>
      <w:szCs w:val="24"/>
      <w:lang w:val="en-GB"/>
    </w:rPr>
  </w:style>
  <w:style w:type="paragraph" w:styleId="1">
    <w:name w:val="heading 1"/>
    <w:next w:val="AuthorList"/>
    <w:uiPriority w:val="99"/>
    <w:semiHidden/>
    <w:rsid w:val="006C58CD"/>
    <w:pPr>
      <w:keepNext/>
      <w:spacing w:after="60"/>
      <w:jc w:val="center"/>
      <w:outlineLvl w:val="0"/>
    </w:pPr>
    <w:rPr>
      <w:rFonts w:cs="Arial"/>
      <w:b/>
      <w:bCs/>
      <w:caps/>
      <w:kern w:val="32"/>
      <w:sz w:val="28"/>
      <w:szCs w:val="32"/>
      <w:lang w:val="en-GB"/>
    </w:rPr>
  </w:style>
  <w:style w:type="paragraph" w:styleId="2">
    <w:name w:val="heading 2"/>
    <w:next w:val="a0"/>
    <w:link w:val="20"/>
    <w:uiPriority w:val="99"/>
    <w:semiHidden/>
    <w:qFormat/>
    <w:rsid w:val="006C58CD"/>
    <w:pPr>
      <w:keepNext/>
      <w:spacing w:before="240" w:after="60"/>
      <w:jc w:val="center"/>
      <w:outlineLvl w:val="1"/>
    </w:pPr>
    <w:rPr>
      <w:rFonts w:cs="Arial"/>
      <w:b/>
      <w:bCs/>
      <w:iCs/>
      <w:caps/>
      <w:kern w:val="16"/>
      <w:sz w:val="24"/>
      <w:szCs w:val="28"/>
      <w:lang w:val="en-GB"/>
    </w:rPr>
  </w:style>
  <w:style w:type="paragraph" w:styleId="3">
    <w:name w:val="heading 3"/>
    <w:next w:val="a0"/>
    <w:uiPriority w:val="99"/>
    <w:semiHidden/>
    <w:qFormat/>
    <w:rsid w:val="006C58CD"/>
    <w:pPr>
      <w:keepNext/>
      <w:spacing w:before="120" w:after="60"/>
      <w:outlineLvl w:val="2"/>
    </w:pPr>
    <w:rPr>
      <w:rFonts w:cs="Arial"/>
      <w:bCs/>
      <w:i/>
      <w:sz w:val="24"/>
      <w:szCs w:val="26"/>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link w:val="a5"/>
    <w:rsid w:val="006C58CD"/>
    <w:rPr>
      <w:sz w:val="16"/>
      <w:lang w:val="en-GB"/>
    </w:rPr>
  </w:style>
  <w:style w:type="paragraph" w:customStyle="1" w:styleId="AbstractTitle">
    <w:name w:val="Abstract Title"/>
    <w:next w:val="a0"/>
    <w:uiPriority w:val="2"/>
    <w:rsid w:val="00B36423"/>
    <w:pPr>
      <w:spacing w:after="60"/>
    </w:pPr>
    <w:rPr>
      <w:i/>
      <w:kern w:val="16"/>
      <w:sz w:val="24"/>
      <w:szCs w:val="24"/>
      <w:lang w:val="en-GB"/>
    </w:rPr>
  </w:style>
  <w:style w:type="paragraph" w:customStyle="1" w:styleId="AuthorList">
    <w:name w:val="Author List"/>
    <w:next w:val="AbstractTitle"/>
    <w:autoRedefine/>
    <w:uiPriority w:val="1"/>
    <w:rsid w:val="00DE79DC"/>
    <w:pPr>
      <w:spacing w:before="180" w:after="240"/>
      <w:jc w:val="center"/>
    </w:pPr>
    <w:rPr>
      <w:sz w:val="24"/>
      <w:szCs w:val="24"/>
      <w:lang w:val="en-GB"/>
    </w:rPr>
  </w:style>
  <w:style w:type="paragraph" w:customStyle="1" w:styleId="FigureCaption">
    <w:name w:val="Figure Caption"/>
    <w:next w:val="a0"/>
    <w:uiPriority w:val="6"/>
    <w:rsid w:val="002C6318"/>
    <w:pPr>
      <w:spacing w:before="60" w:after="120"/>
      <w:jc w:val="center"/>
    </w:pPr>
    <w:rPr>
      <w:szCs w:val="24"/>
      <w:lang w:val="en-GB"/>
    </w:rPr>
  </w:style>
  <w:style w:type="paragraph" w:customStyle="1" w:styleId="TableCaption">
    <w:name w:val="Table Caption"/>
    <w:next w:val="a0"/>
    <w:uiPriority w:val="7"/>
    <w:rsid w:val="006C58CD"/>
    <w:pPr>
      <w:spacing w:before="60" w:after="60"/>
      <w:jc w:val="center"/>
    </w:pPr>
    <w:rPr>
      <w:szCs w:val="24"/>
      <w:lang w:val="en-GB"/>
    </w:rPr>
  </w:style>
  <w:style w:type="character" w:styleId="a6">
    <w:name w:val="footnote reference"/>
    <w:basedOn w:val="a1"/>
    <w:uiPriority w:val="99"/>
    <w:semiHidden/>
    <w:rsid w:val="006C58CD"/>
    <w:rPr>
      <w:rFonts w:ascii="Times New Roman" w:hAnsi="Times New Roman"/>
      <w:sz w:val="20"/>
      <w:vertAlign w:val="superscript"/>
    </w:rPr>
  </w:style>
  <w:style w:type="paragraph" w:customStyle="1" w:styleId="Equation">
    <w:name w:val="Equation"/>
    <w:basedOn w:val="BodyTextNoIndent"/>
    <w:next w:val="BodyTextNoIndent"/>
    <w:autoRedefine/>
    <w:uiPriority w:val="5"/>
    <w:rsid w:val="00D02203"/>
    <w:pPr>
      <w:tabs>
        <w:tab w:val="center" w:pos="2340"/>
        <w:tab w:val="right" w:pos="4673"/>
      </w:tabs>
      <w:spacing w:before="240" w:after="240"/>
    </w:pPr>
    <w:rPr>
      <w:kern w:val="16"/>
    </w:rPr>
  </w:style>
  <w:style w:type="paragraph" w:customStyle="1" w:styleId="Reference">
    <w:name w:val="Reference"/>
    <w:basedOn w:val="a"/>
    <w:link w:val="ReferenceChar"/>
    <w:uiPriority w:val="8"/>
    <w:qFormat/>
    <w:rsid w:val="00AD583B"/>
    <w:pPr>
      <w:tabs>
        <w:tab w:val="left" w:pos="360"/>
      </w:tabs>
      <w:ind w:left="360" w:hanging="360"/>
    </w:pPr>
  </w:style>
  <w:style w:type="paragraph" w:styleId="a0">
    <w:name w:val="Body Text Indent"/>
    <w:link w:val="a7"/>
    <w:uiPriority w:val="9"/>
    <w:rsid w:val="002C6318"/>
    <w:pPr>
      <w:ind w:firstLine="187"/>
      <w:jc w:val="both"/>
    </w:pPr>
    <w:rPr>
      <w:lang w:val="en-GB"/>
    </w:rPr>
  </w:style>
  <w:style w:type="character" w:styleId="a8">
    <w:name w:val="Hyperlink"/>
    <w:basedOn w:val="a1"/>
    <w:uiPriority w:val="99"/>
    <w:semiHidden/>
    <w:rsid w:val="00370789"/>
    <w:rPr>
      <w:color w:val="0000FF"/>
      <w:u w:val="single"/>
    </w:rPr>
  </w:style>
  <w:style w:type="paragraph" w:customStyle="1" w:styleId="BulletedList">
    <w:name w:val="Bulleted List"/>
    <w:uiPriority w:val="9"/>
    <w:rsid w:val="003C52DD"/>
    <w:pPr>
      <w:numPr>
        <w:numId w:val="2"/>
      </w:numPr>
      <w:jc w:val="both"/>
    </w:pPr>
    <w:rPr>
      <w:szCs w:val="24"/>
      <w:lang w:val="en-GB"/>
    </w:rPr>
  </w:style>
  <w:style w:type="character" w:customStyle="1" w:styleId="ReferenceChar">
    <w:name w:val="Reference Char"/>
    <w:basedOn w:val="a1"/>
    <w:link w:val="Reference"/>
    <w:uiPriority w:val="8"/>
    <w:rsid w:val="00B36423"/>
    <w:rPr>
      <w:rFonts w:ascii="Times" w:hAnsi="Times"/>
      <w:szCs w:val="24"/>
      <w:lang w:val="en-GB"/>
    </w:rPr>
  </w:style>
  <w:style w:type="paragraph" w:styleId="a9">
    <w:name w:val="caption"/>
    <w:basedOn w:val="a"/>
    <w:next w:val="a"/>
    <w:uiPriority w:val="99"/>
    <w:semiHidden/>
    <w:qFormat/>
    <w:rsid w:val="00370789"/>
    <w:pPr>
      <w:spacing w:before="120" w:after="120"/>
    </w:pPr>
    <w:rPr>
      <w:b/>
      <w:bCs/>
      <w:szCs w:val="20"/>
    </w:rPr>
  </w:style>
  <w:style w:type="paragraph" w:customStyle="1" w:styleId="BodyTextNoIndent">
    <w:name w:val="Body Text No Indent"/>
    <w:basedOn w:val="a0"/>
    <w:uiPriority w:val="9"/>
    <w:rsid w:val="002C6318"/>
    <w:pPr>
      <w:ind w:firstLine="0"/>
    </w:pPr>
  </w:style>
  <w:style w:type="paragraph" w:customStyle="1" w:styleId="FigureCaptionMultiLine">
    <w:name w:val="Figure Caption Multi Line"/>
    <w:basedOn w:val="FigureCaption"/>
    <w:next w:val="a0"/>
    <w:uiPriority w:val="6"/>
    <w:rsid w:val="006C58CD"/>
    <w:pPr>
      <w:jc w:val="both"/>
    </w:pPr>
    <w:rPr>
      <w:szCs w:val="20"/>
    </w:rPr>
  </w:style>
  <w:style w:type="paragraph" w:customStyle="1" w:styleId="TableCaptionMultiLine">
    <w:name w:val="Table Caption Multi Line"/>
    <w:basedOn w:val="TableCaption"/>
    <w:next w:val="a0"/>
    <w:uiPriority w:val="7"/>
    <w:rsid w:val="006C58CD"/>
    <w:pPr>
      <w:jc w:val="both"/>
    </w:pPr>
    <w:rPr>
      <w:szCs w:val="20"/>
    </w:rPr>
  </w:style>
  <w:style w:type="paragraph" w:styleId="aa">
    <w:name w:val="Balloon Text"/>
    <w:basedOn w:val="a"/>
    <w:link w:val="ab"/>
    <w:uiPriority w:val="99"/>
    <w:semiHidden/>
    <w:unhideWhenUsed/>
    <w:rsid w:val="009B15A2"/>
    <w:rPr>
      <w:rFonts w:ascii="Tahoma" w:hAnsi="Tahoma" w:cs="Tahoma"/>
      <w:sz w:val="16"/>
      <w:szCs w:val="16"/>
    </w:rPr>
  </w:style>
  <w:style w:type="character" w:customStyle="1" w:styleId="ab">
    <w:name w:val="批注框文本 字符"/>
    <w:basedOn w:val="a1"/>
    <w:link w:val="aa"/>
    <w:uiPriority w:val="99"/>
    <w:semiHidden/>
    <w:rsid w:val="009B15A2"/>
    <w:rPr>
      <w:rFonts w:ascii="Tahoma" w:hAnsi="Tahoma" w:cs="Tahoma"/>
      <w:sz w:val="16"/>
      <w:szCs w:val="16"/>
      <w:lang w:val="en-GB"/>
    </w:rPr>
  </w:style>
  <w:style w:type="character" w:styleId="ac">
    <w:name w:val="annotation reference"/>
    <w:basedOn w:val="a1"/>
    <w:uiPriority w:val="99"/>
    <w:semiHidden/>
    <w:unhideWhenUsed/>
    <w:rsid w:val="00013ABB"/>
    <w:rPr>
      <w:sz w:val="16"/>
      <w:szCs w:val="16"/>
    </w:rPr>
  </w:style>
  <w:style w:type="paragraph" w:styleId="ad">
    <w:name w:val="annotation text"/>
    <w:basedOn w:val="a"/>
    <w:link w:val="ae"/>
    <w:uiPriority w:val="99"/>
    <w:semiHidden/>
    <w:unhideWhenUsed/>
    <w:rsid w:val="00013ABB"/>
    <w:rPr>
      <w:szCs w:val="20"/>
    </w:rPr>
  </w:style>
  <w:style w:type="character" w:customStyle="1" w:styleId="ae">
    <w:name w:val="批注文字 字符"/>
    <w:basedOn w:val="a1"/>
    <w:link w:val="ad"/>
    <w:uiPriority w:val="99"/>
    <w:semiHidden/>
    <w:rsid w:val="00013ABB"/>
    <w:rPr>
      <w:rFonts w:ascii="Times" w:hAnsi="Times"/>
      <w:lang w:val="en-GB"/>
    </w:rPr>
  </w:style>
  <w:style w:type="paragraph" w:styleId="af">
    <w:name w:val="annotation subject"/>
    <w:basedOn w:val="ad"/>
    <w:next w:val="ad"/>
    <w:link w:val="af0"/>
    <w:uiPriority w:val="99"/>
    <w:semiHidden/>
    <w:unhideWhenUsed/>
    <w:rsid w:val="00013ABB"/>
    <w:rPr>
      <w:b/>
      <w:bCs/>
    </w:rPr>
  </w:style>
  <w:style w:type="character" w:customStyle="1" w:styleId="af0">
    <w:name w:val="批注主题 字符"/>
    <w:basedOn w:val="ae"/>
    <w:link w:val="af"/>
    <w:uiPriority w:val="99"/>
    <w:semiHidden/>
    <w:rsid w:val="00013ABB"/>
    <w:rPr>
      <w:rFonts w:ascii="Times" w:hAnsi="Times"/>
      <w:b/>
      <w:bCs/>
      <w:lang w:val="en-GB"/>
    </w:rPr>
  </w:style>
  <w:style w:type="paragraph" w:customStyle="1" w:styleId="PaperTitle">
    <w:name w:val="Paper Title"/>
    <w:basedOn w:val="1"/>
    <w:qFormat/>
    <w:rsid w:val="00C1477B"/>
  </w:style>
  <w:style w:type="paragraph" w:customStyle="1" w:styleId="SectionHeading">
    <w:name w:val="Section Heading"/>
    <w:basedOn w:val="2"/>
    <w:uiPriority w:val="3"/>
    <w:qFormat/>
    <w:rsid w:val="00C1477B"/>
  </w:style>
  <w:style w:type="paragraph" w:customStyle="1" w:styleId="SubsectionHeading">
    <w:name w:val="Subsection Heading"/>
    <w:basedOn w:val="3"/>
    <w:uiPriority w:val="4"/>
    <w:qFormat/>
    <w:rsid w:val="00541B68"/>
    <w:rPr>
      <w:kern w:val="16"/>
    </w:rPr>
  </w:style>
  <w:style w:type="paragraph" w:styleId="af1">
    <w:name w:val="List Paragraph"/>
    <w:basedOn w:val="a"/>
    <w:uiPriority w:val="34"/>
    <w:qFormat/>
    <w:rsid w:val="002B2F96"/>
    <w:pPr>
      <w:widowControl w:val="0"/>
      <w:ind w:firstLineChars="200" w:firstLine="420"/>
    </w:pPr>
    <w:rPr>
      <w:rFonts w:asciiTheme="minorHAnsi" w:hAnsiTheme="minorHAnsi" w:cstheme="minorBidi"/>
      <w:kern w:val="2"/>
      <w:sz w:val="21"/>
      <w:szCs w:val="22"/>
      <w:lang w:val="en-US" w:eastAsia="zh-CN"/>
    </w:rPr>
  </w:style>
  <w:style w:type="paragraph" w:customStyle="1" w:styleId="MTDisplayEquation">
    <w:name w:val="MTDisplayEquation"/>
    <w:basedOn w:val="a"/>
    <w:next w:val="a"/>
    <w:link w:val="MTDisplayEquationChar"/>
    <w:rsid w:val="009A39EF"/>
    <w:pPr>
      <w:tabs>
        <w:tab w:val="right" w:pos="0"/>
        <w:tab w:val="center" w:pos="2340"/>
        <w:tab w:val="right" w:pos="4680"/>
      </w:tabs>
      <w:jc w:val="center"/>
    </w:pPr>
    <w:rPr>
      <w:rFonts w:ascii="Times New Roman" w:hAnsi="Times New Roman"/>
      <w:kern w:val="2"/>
      <w:szCs w:val="20"/>
      <w:lang w:val="x-none" w:eastAsia="zh-CN"/>
    </w:rPr>
  </w:style>
  <w:style w:type="character" w:customStyle="1" w:styleId="MTDisplayEquationChar">
    <w:name w:val="MTDisplayEquation Char"/>
    <w:basedOn w:val="a1"/>
    <w:link w:val="MTDisplayEquation"/>
    <w:rsid w:val="009A39EF"/>
    <w:rPr>
      <w:kern w:val="2"/>
      <w:lang w:val="x-none" w:eastAsia="zh-CN"/>
    </w:rPr>
  </w:style>
  <w:style w:type="character" w:customStyle="1" w:styleId="MTEquationSection">
    <w:name w:val="MTEquationSection"/>
    <w:basedOn w:val="a1"/>
    <w:rsid w:val="001C489B"/>
    <w:rPr>
      <w:rFonts w:cs="Times New Roman"/>
      <w:vanish/>
      <w:color w:val="FF0000"/>
    </w:rPr>
  </w:style>
  <w:style w:type="character" w:styleId="af2">
    <w:name w:val="Placeholder Text"/>
    <w:basedOn w:val="a1"/>
    <w:uiPriority w:val="99"/>
    <w:semiHidden/>
    <w:rsid w:val="00FD244A"/>
    <w:rPr>
      <w:color w:val="808080"/>
    </w:rPr>
  </w:style>
  <w:style w:type="character" w:customStyle="1" w:styleId="a5">
    <w:name w:val="脚注文本 字符"/>
    <w:link w:val="a4"/>
    <w:rsid w:val="00B37AA6"/>
    <w:rPr>
      <w:sz w:val="16"/>
      <w:lang w:val="en-GB"/>
    </w:rPr>
  </w:style>
  <w:style w:type="character" w:customStyle="1" w:styleId="20">
    <w:name w:val="标题 2 字符"/>
    <w:basedOn w:val="a1"/>
    <w:link w:val="2"/>
    <w:uiPriority w:val="99"/>
    <w:semiHidden/>
    <w:rsid w:val="005929CA"/>
    <w:rPr>
      <w:rFonts w:cs="Arial"/>
      <w:b/>
      <w:bCs/>
      <w:iCs/>
      <w:caps/>
      <w:kern w:val="16"/>
      <w:sz w:val="24"/>
      <w:szCs w:val="28"/>
      <w:lang w:val="en-GB"/>
    </w:rPr>
  </w:style>
  <w:style w:type="character" w:customStyle="1" w:styleId="a7">
    <w:name w:val="正文文本缩进 字符"/>
    <w:basedOn w:val="a1"/>
    <w:link w:val="a0"/>
    <w:uiPriority w:val="9"/>
    <w:rsid w:val="00F3508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2800">
      <w:bodyDiv w:val="1"/>
      <w:marLeft w:val="0"/>
      <w:marRight w:val="0"/>
      <w:marTop w:val="0"/>
      <w:marBottom w:val="0"/>
      <w:divBdr>
        <w:top w:val="none" w:sz="0" w:space="0" w:color="auto"/>
        <w:left w:val="none" w:sz="0" w:space="0" w:color="auto"/>
        <w:bottom w:val="none" w:sz="0" w:space="0" w:color="auto"/>
        <w:right w:val="none" w:sz="0" w:space="0" w:color="auto"/>
      </w:divBdr>
      <w:divsChild>
        <w:div w:id="675116304">
          <w:marLeft w:val="0"/>
          <w:marRight w:val="0"/>
          <w:marTop w:val="0"/>
          <w:marBottom w:val="0"/>
          <w:divBdr>
            <w:top w:val="none" w:sz="0" w:space="0" w:color="auto"/>
            <w:left w:val="none" w:sz="0" w:space="0" w:color="auto"/>
            <w:bottom w:val="none" w:sz="0" w:space="0" w:color="auto"/>
            <w:right w:val="none" w:sz="0" w:space="0" w:color="auto"/>
          </w:divBdr>
        </w:div>
      </w:divsChild>
    </w:div>
    <w:div w:id="587007538">
      <w:bodyDiv w:val="1"/>
      <w:marLeft w:val="0"/>
      <w:marRight w:val="0"/>
      <w:marTop w:val="0"/>
      <w:marBottom w:val="0"/>
      <w:divBdr>
        <w:top w:val="none" w:sz="0" w:space="0" w:color="auto"/>
        <w:left w:val="none" w:sz="0" w:space="0" w:color="auto"/>
        <w:bottom w:val="none" w:sz="0" w:space="0" w:color="auto"/>
        <w:right w:val="none" w:sz="0" w:space="0" w:color="auto"/>
      </w:divBdr>
      <w:divsChild>
        <w:div w:id="1077677655">
          <w:marLeft w:val="0"/>
          <w:marRight w:val="0"/>
          <w:marTop w:val="0"/>
          <w:marBottom w:val="0"/>
          <w:divBdr>
            <w:top w:val="none" w:sz="0" w:space="0" w:color="auto"/>
            <w:left w:val="none" w:sz="0" w:space="0" w:color="auto"/>
            <w:bottom w:val="none" w:sz="0" w:space="0" w:color="auto"/>
            <w:right w:val="none" w:sz="0" w:space="0" w:color="auto"/>
          </w:divBdr>
        </w:div>
      </w:divsChild>
    </w:div>
    <w:div w:id="672609587">
      <w:bodyDiv w:val="1"/>
      <w:marLeft w:val="0"/>
      <w:marRight w:val="0"/>
      <w:marTop w:val="0"/>
      <w:marBottom w:val="0"/>
      <w:divBdr>
        <w:top w:val="none" w:sz="0" w:space="0" w:color="auto"/>
        <w:left w:val="none" w:sz="0" w:space="0" w:color="auto"/>
        <w:bottom w:val="none" w:sz="0" w:space="0" w:color="auto"/>
        <w:right w:val="none" w:sz="0" w:space="0" w:color="auto"/>
      </w:divBdr>
      <w:divsChild>
        <w:div w:id="5644391">
          <w:marLeft w:val="0"/>
          <w:marRight w:val="0"/>
          <w:marTop w:val="0"/>
          <w:marBottom w:val="0"/>
          <w:divBdr>
            <w:top w:val="none" w:sz="0" w:space="0" w:color="auto"/>
            <w:left w:val="none" w:sz="0" w:space="0" w:color="auto"/>
            <w:bottom w:val="none" w:sz="0" w:space="0" w:color="auto"/>
            <w:right w:val="none" w:sz="0" w:space="0" w:color="auto"/>
          </w:divBdr>
        </w:div>
      </w:divsChild>
    </w:div>
    <w:div w:id="716779075">
      <w:bodyDiv w:val="1"/>
      <w:marLeft w:val="0"/>
      <w:marRight w:val="0"/>
      <w:marTop w:val="0"/>
      <w:marBottom w:val="0"/>
      <w:divBdr>
        <w:top w:val="none" w:sz="0" w:space="0" w:color="auto"/>
        <w:left w:val="none" w:sz="0" w:space="0" w:color="auto"/>
        <w:bottom w:val="none" w:sz="0" w:space="0" w:color="auto"/>
        <w:right w:val="none" w:sz="0" w:space="0" w:color="auto"/>
      </w:divBdr>
      <w:divsChild>
        <w:div w:id="120156216">
          <w:marLeft w:val="0"/>
          <w:marRight w:val="0"/>
          <w:marTop w:val="0"/>
          <w:marBottom w:val="0"/>
          <w:divBdr>
            <w:top w:val="none" w:sz="0" w:space="0" w:color="auto"/>
            <w:left w:val="none" w:sz="0" w:space="0" w:color="auto"/>
            <w:bottom w:val="none" w:sz="0" w:space="0" w:color="auto"/>
            <w:right w:val="none" w:sz="0" w:space="0" w:color="auto"/>
          </w:divBdr>
        </w:div>
      </w:divsChild>
    </w:div>
    <w:div w:id="821822136">
      <w:bodyDiv w:val="1"/>
      <w:marLeft w:val="0"/>
      <w:marRight w:val="0"/>
      <w:marTop w:val="0"/>
      <w:marBottom w:val="0"/>
      <w:divBdr>
        <w:top w:val="none" w:sz="0" w:space="0" w:color="auto"/>
        <w:left w:val="none" w:sz="0" w:space="0" w:color="auto"/>
        <w:bottom w:val="none" w:sz="0" w:space="0" w:color="auto"/>
        <w:right w:val="none" w:sz="0" w:space="0" w:color="auto"/>
      </w:divBdr>
      <w:divsChild>
        <w:div w:id="2056468078">
          <w:marLeft w:val="0"/>
          <w:marRight w:val="0"/>
          <w:marTop w:val="0"/>
          <w:marBottom w:val="0"/>
          <w:divBdr>
            <w:top w:val="none" w:sz="0" w:space="0" w:color="auto"/>
            <w:left w:val="none" w:sz="0" w:space="0" w:color="auto"/>
            <w:bottom w:val="none" w:sz="0" w:space="0" w:color="auto"/>
            <w:right w:val="none" w:sz="0" w:space="0" w:color="auto"/>
          </w:divBdr>
        </w:div>
      </w:divsChild>
    </w:div>
    <w:div w:id="826240008">
      <w:bodyDiv w:val="1"/>
      <w:marLeft w:val="0"/>
      <w:marRight w:val="0"/>
      <w:marTop w:val="0"/>
      <w:marBottom w:val="0"/>
      <w:divBdr>
        <w:top w:val="none" w:sz="0" w:space="0" w:color="auto"/>
        <w:left w:val="none" w:sz="0" w:space="0" w:color="auto"/>
        <w:bottom w:val="none" w:sz="0" w:space="0" w:color="auto"/>
        <w:right w:val="none" w:sz="0" w:space="0" w:color="auto"/>
      </w:divBdr>
      <w:divsChild>
        <w:div w:id="89089296">
          <w:marLeft w:val="0"/>
          <w:marRight w:val="0"/>
          <w:marTop w:val="0"/>
          <w:marBottom w:val="0"/>
          <w:divBdr>
            <w:top w:val="none" w:sz="0" w:space="0" w:color="auto"/>
            <w:left w:val="none" w:sz="0" w:space="0" w:color="auto"/>
            <w:bottom w:val="none" w:sz="0" w:space="0" w:color="auto"/>
            <w:right w:val="none" w:sz="0" w:space="0" w:color="auto"/>
          </w:divBdr>
        </w:div>
      </w:divsChild>
    </w:div>
    <w:div w:id="842890350">
      <w:bodyDiv w:val="1"/>
      <w:marLeft w:val="0"/>
      <w:marRight w:val="0"/>
      <w:marTop w:val="0"/>
      <w:marBottom w:val="0"/>
      <w:divBdr>
        <w:top w:val="none" w:sz="0" w:space="0" w:color="auto"/>
        <w:left w:val="none" w:sz="0" w:space="0" w:color="auto"/>
        <w:bottom w:val="none" w:sz="0" w:space="0" w:color="auto"/>
        <w:right w:val="none" w:sz="0" w:space="0" w:color="auto"/>
      </w:divBdr>
      <w:divsChild>
        <w:div w:id="392701112">
          <w:marLeft w:val="0"/>
          <w:marRight w:val="0"/>
          <w:marTop w:val="0"/>
          <w:marBottom w:val="0"/>
          <w:divBdr>
            <w:top w:val="none" w:sz="0" w:space="0" w:color="auto"/>
            <w:left w:val="none" w:sz="0" w:space="0" w:color="auto"/>
            <w:bottom w:val="none" w:sz="0" w:space="0" w:color="auto"/>
            <w:right w:val="none" w:sz="0" w:space="0" w:color="auto"/>
          </w:divBdr>
        </w:div>
      </w:divsChild>
    </w:div>
    <w:div w:id="1133059218">
      <w:bodyDiv w:val="1"/>
      <w:marLeft w:val="0"/>
      <w:marRight w:val="0"/>
      <w:marTop w:val="0"/>
      <w:marBottom w:val="0"/>
      <w:divBdr>
        <w:top w:val="none" w:sz="0" w:space="0" w:color="auto"/>
        <w:left w:val="none" w:sz="0" w:space="0" w:color="auto"/>
        <w:bottom w:val="none" w:sz="0" w:space="0" w:color="auto"/>
        <w:right w:val="none" w:sz="0" w:space="0" w:color="auto"/>
      </w:divBdr>
      <w:divsChild>
        <w:div w:id="760446770">
          <w:marLeft w:val="0"/>
          <w:marRight w:val="0"/>
          <w:marTop w:val="0"/>
          <w:marBottom w:val="0"/>
          <w:divBdr>
            <w:top w:val="none" w:sz="0" w:space="0" w:color="auto"/>
            <w:left w:val="none" w:sz="0" w:space="0" w:color="auto"/>
            <w:bottom w:val="none" w:sz="0" w:space="0" w:color="auto"/>
            <w:right w:val="none" w:sz="0" w:space="0" w:color="auto"/>
          </w:divBdr>
        </w:div>
      </w:divsChild>
    </w:div>
    <w:div w:id="1173187293">
      <w:bodyDiv w:val="1"/>
      <w:marLeft w:val="0"/>
      <w:marRight w:val="0"/>
      <w:marTop w:val="0"/>
      <w:marBottom w:val="0"/>
      <w:divBdr>
        <w:top w:val="none" w:sz="0" w:space="0" w:color="auto"/>
        <w:left w:val="none" w:sz="0" w:space="0" w:color="auto"/>
        <w:bottom w:val="none" w:sz="0" w:space="0" w:color="auto"/>
        <w:right w:val="none" w:sz="0" w:space="0" w:color="auto"/>
      </w:divBdr>
      <w:divsChild>
        <w:div w:id="1206528291">
          <w:marLeft w:val="0"/>
          <w:marRight w:val="0"/>
          <w:marTop w:val="0"/>
          <w:marBottom w:val="0"/>
          <w:divBdr>
            <w:top w:val="none" w:sz="0" w:space="0" w:color="auto"/>
            <w:left w:val="none" w:sz="0" w:space="0" w:color="auto"/>
            <w:bottom w:val="none" w:sz="0" w:space="0" w:color="auto"/>
            <w:right w:val="none" w:sz="0" w:space="0" w:color="auto"/>
          </w:divBdr>
        </w:div>
      </w:divsChild>
    </w:div>
    <w:div w:id="1659768369">
      <w:bodyDiv w:val="1"/>
      <w:marLeft w:val="0"/>
      <w:marRight w:val="0"/>
      <w:marTop w:val="0"/>
      <w:marBottom w:val="0"/>
      <w:divBdr>
        <w:top w:val="none" w:sz="0" w:space="0" w:color="auto"/>
        <w:left w:val="none" w:sz="0" w:space="0" w:color="auto"/>
        <w:bottom w:val="none" w:sz="0" w:space="0" w:color="auto"/>
        <w:right w:val="none" w:sz="0" w:space="0" w:color="auto"/>
      </w:divBdr>
      <w:divsChild>
        <w:div w:id="65958155">
          <w:marLeft w:val="0"/>
          <w:marRight w:val="0"/>
          <w:marTop w:val="0"/>
          <w:marBottom w:val="0"/>
          <w:divBdr>
            <w:top w:val="none" w:sz="0" w:space="0" w:color="auto"/>
            <w:left w:val="none" w:sz="0" w:space="0" w:color="auto"/>
            <w:bottom w:val="none" w:sz="0" w:space="0" w:color="auto"/>
            <w:right w:val="none" w:sz="0" w:space="0" w:color="auto"/>
          </w:divBdr>
        </w:div>
      </w:divsChild>
    </w:div>
    <w:div w:id="1703364928">
      <w:bodyDiv w:val="1"/>
      <w:marLeft w:val="0"/>
      <w:marRight w:val="0"/>
      <w:marTop w:val="0"/>
      <w:marBottom w:val="0"/>
      <w:divBdr>
        <w:top w:val="none" w:sz="0" w:space="0" w:color="auto"/>
        <w:left w:val="none" w:sz="0" w:space="0" w:color="auto"/>
        <w:bottom w:val="none" w:sz="0" w:space="0" w:color="auto"/>
        <w:right w:val="none" w:sz="0" w:space="0" w:color="auto"/>
      </w:divBdr>
      <w:divsChild>
        <w:div w:id="1600986297">
          <w:marLeft w:val="0"/>
          <w:marRight w:val="0"/>
          <w:marTop w:val="0"/>
          <w:marBottom w:val="0"/>
          <w:divBdr>
            <w:top w:val="none" w:sz="0" w:space="0" w:color="auto"/>
            <w:left w:val="none" w:sz="0" w:space="0" w:color="auto"/>
            <w:bottom w:val="none" w:sz="0" w:space="0" w:color="auto"/>
            <w:right w:val="none" w:sz="0" w:space="0" w:color="auto"/>
          </w:divBdr>
        </w:div>
      </w:divsChild>
    </w:div>
    <w:div w:id="1860007317">
      <w:bodyDiv w:val="1"/>
      <w:marLeft w:val="0"/>
      <w:marRight w:val="0"/>
      <w:marTop w:val="0"/>
      <w:marBottom w:val="0"/>
      <w:divBdr>
        <w:top w:val="none" w:sz="0" w:space="0" w:color="auto"/>
        <w:left w:val="none" w:sz="0" w:space="0" w:color="auto"/>
        <w:bottom w:val="none" w:sz="0" w:space="0" w:color="auto"/>
        <w:right w:val="none" w:sz="0" w:space="0" w:color="auto"/>
      </w:divBdr>
      <w:divsChild>
        <w:div w:id="2119835780">
          <w:marLeft w:val="0"/>
          <w:marRight w:val="0"/>
          <w:marTop w:val="0"/>
          <w:marBottom w:val="0"/>
          <w:divBdr>
            <w:top w:val="none" w:sz="0" w:space="0" w:color="auto"/>
            <w:left w:val="none" w:sz="0" w:space="0" w:color="auto"/>
            <w:bottom w:val="none" w:sz="0" w:space="0" w:color="auto"/>
            <w:right w:val="none" w:sz="0" w:space="0" w:color="auto"/>
          </w:divBdr>
        </w:div>
      </w:divsChild>
    </w:div>
    <w:div w:id="1862278154">
      <w:bodyDiv w:val="1"/>
      <w:marLeft w:val="0"/>
      <w:marRight w:val="0"/>
      <w:marTop w:val="0"/>
      <w:marBottom w:val="0"/>
      <w:divBdr>
        <w:top w:val="none" w:sz="0" w:space="0" w:color="auto"/>
        <w:left w:val="none" w:sz="0" w:space="0" w:color="auto"/>
        <w:bottom w:val="none" w:sz="0" w:space="0" w:color="auto"/>
        <w:right w:val="none" w:sz="0" w:space="0" w:color="auto"/>
      </w:divBdr>
      <w:divsChild>
        <w:div w:id="971253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onegg\Desktop\JACoW_W10_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6545B-D430-4883-8730-715C1C350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JACoW_W10_A4.dotx</Template>
  <TotalTime>7016</TotalTime>
  <Pages>3</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SZX</dc:creator>
  <cp:lastModifiedBy>China</cp:lastModifiedBy>
  <cp:revision>136</cp:revision>
  <cp:lastPrinted>2019-04-29T10:19:00Z</cp:lastPrinted>
  <dcterms:created xsi:type="dcterms:W3CDTF">2016-04-26T16:19:00Z</dcterms:created>
  <dcterms:modified xsi:type="dcterms:W3CDTF">2019-04-29T10:20:00Z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-615193747</vt:i4>
  </property>
  <property fmtid="{D5CDD505-2E9C-101B-9397-08002B2CF9AE}" pid="3" name="_EmailSubject">
    <vt:lpwstr>Word XP Templates</vt:lpwstr>
  </property>
  <property fmtid="{D5CDD505-2E9C-101B-9397-08002B2CF9AE}" pid="4" name="_AuthorEmail">
    <vt:lpwstr>s.a.webber@worldnet.att.net</vt:lpwstr>
  </property>
  <property fmtid="{D5CDD505-2E9C-101B-9397-08002B2CF9AE}" pid="5" name="_AuthorEmailDisplayName">
    <vt:lpwstr>Sara Webber</vt:lpwstr>
  </property>
  <property fmtid="{D5CDD505-2E9C-101B-9397-08002B2CF9AE}" pid="6" name="_ReviewingToolsShownOnce">
    <vt:lpwstr/>
  </property>
  <property fmtid="{D5CDD505-2E9C-101B-9397-08002B2CF9AE}" pid="7" name="MTWinEqns">
    <vt:bool>true</vt:bool>
  </property>
  <property fmtid="{D5CDD505-2E9C-101B-9397-08002B2CF9AE}" pid="8" name="MTEquationNumber2">
    <vt:lpwstr>(#C1.#E1)</vt:lpwstr>
  </property>
  <property fmtid="{D5CDD505-2E9C-101B-9397-08002B2CF9AE}" pid="9" name="MTEquationSection">
    <vt:lpwstr>1</vt:lpwstr>
  </property>
</Properties>
</file>